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F5CF4" w14:textId="1837F0C4" w:rsidR="008535D9" w:rsidRPr="004441E6" w:rsidRDefault="00A67EF0" w:rsidP="001F5E85">
      <w:pPr>
        <w:tabs>
          <w:tab w:val="left" w:pos="3600"/>
        </w:tabs>
        <w:spacing w:before="520" w:after="60" w:line="420" w:lineRule="exact"/>
        <w:rPr>
          <w:rFonts w:ascii="TH SarabunIT๙" w:hAnsi="TH SarabunIT๙" w:cs="TH SarabunIT๙"/>
          <w:b/>
          <w:bCs/>
          <w:spacing w:val="-20"/>
          <w:sz w:val="58"/>
          <w:szCs w:val="58"/>
        </w:rPr>
      </w:pPr>
      <w:r w:rsidRPr="004441E6">
        <w:rPr>
          <w:rFonts w:ascii="TH SarabunIT๙" w:hAnsi="TH SarabunIT๙" w:cs="TH SarabunIT๙"/>
          <w:noProof/>
        </w:rPr>
        <w:drawing>
          <wp:anchor distT="0" distB="0" distL="114300" distR="114300" simplePos="0" relativeHeight="251655680" behindDoc="1" locked="0" layoutInCell="1" allowOverlap="1" wp14:anchorId="031F5D28" wp14:editId="58110ED6">
            <wp:simplePos x="0" y="0"/>
            <wp:positionH relativeFrom="column">
              <wp:posOffset>-3810</wp:posOffset>
            </wp:positionH>
            <wp:positionV relativeFrom="paragraph">
              <wp:align>inside</wp:align>
            </wp:positionV>
            <wp:extent cx="489585" cy="538480"/>
            <wp:effectExtent l="0" t="0" r="5715" b="0"/>
            <wp:wrapNone/>
            <wp:docPr id="5" name="Picture 2" descr="krut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t_s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35D9" w:rsidRPr="004441E6">
        <w:rPr>
          <w:rFonts w:ascii="TH SarabunIT๙" w:hAnsi="TH SarabunIT๙" w:cs="TH SarabunIT๙"/>
        </w:rPr>
        <w:tab/>
      </w:r>
      <w:r w:rsidR="008535D9" w:rsidRPr="004441E6">
        <w:rPr>
          <w:rFonts w:ascii="TH SarabunIT๙" w:hAnsi="TH SarabunIT๙" w:cs="TH SarabunIT๙"/>
          <w:b/>
          <w:bCs/>
          <w:spacing w:val="-20"/>
          <w:sz w:val="58"/>
          <w:szCs w:val="58"/>
          <w:cs/>
        </w:rPr>
        <w:t>บันทึกข้อความ</w:t>
      </w:r>
    </w:p>
    <w:p w14:paraId="031F5CF5" w14:textId="5AE23F51" w:rsidR="008535D9" w:rsidRPr="00077A49" w:rsidRDefault="00A67EF0" w:rsidP="004470AA">
      <w:pPr>
        <w:tabs>
          <w:tab w:val="left" w:pos="9000"/>
        </w:tabs>
        <w:rPr>
          <w:rFonts w:ascii="TH SarabunIT๙" w:hAnsi="TH SarabunIT๙" w:cs="TH SarabunIT๙"/>
          <w:noProof/>
          <w:sz w:val="32"/>
          <w:szCs w:val="32"/>
          <w:cs/>
        </w:rPr>
      </w:pPr>
      <w:r w:rsidRPr="00077A49">
        <w:rPr>
          <w:rFonts w:ascii="TH SarabunIT๙" w:hAnsi="TH SarabunIT๙" w:cs="TH SarabunIT๙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31F5D2A" wp14:editId="0D7AC6E8">
                <wp:simplePos x="0" y="0"/>
                <wp:positionH relativeFrom="column">
                  <wp:posOffset>838200</wp:posOffset>
                </wp:positionH>
                <wp:positionV relativeFrom="paragraph">
                  <wp:posOffset>245745</wp:posOffset>
                </wp:positionV>
                <wp:extent cx="4914900" cy="0"/>
                <wp:effectExtent l="13335" t="11430" r="5715" b="7620"/>
                <wp:wrapNone/>
                <wp:docPr id="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D2A4DB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pt,19.35pt" to="453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">
                <v:stroke dashstyle="1 1" endcap="round"/>
              </v:line>
            </w:pict>
          </mc:Fallback>
        </mc:AlternateContent>
      </w:r>
      <w:r w:rsidR="008535D9" w:rsidRPr="00077A49">
        <w:rPr>
          <w:rFonts w:ascii="TH SarabunIT๙" w:hAnsi="TH SarabunIT๙" w:cs="TH SarabunIT๙"/>
          <w:b/>
          <w:bCs/>
          <w:sz w:val="40"/>
          <w:szCs w:val="40"/>
          <w:cs/>
        </w:rPr>
        <w:t>ส่วนราชการ</w:t>
      </w:r>
      <w:r w:rsidR="008535D9" w:rsidRPr="00077A49">
        <w:rPr>
          <w:rFonts w:ascii="TH SarabunIT๙" w:hAnsi="TH SarabunIT๙" w:cs="TH SarabunIT๙"/>
          <w:sz w:val="32"/>
          <w:szCs w:val="32"/>
          <w:cs/>
        </w:rPr>
        <w:t xml:space="preserve"> </w:t>
      </w:r>
      <w:bookmarkStart w:id="0" w:name="_Hlk75434764"/>
      <w:r w:rsidR="008E5057" w:rsidRPr="00077A49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กลุ่มนิเทศ ติดตามและประเมินผลการจัดการศึกษา  </w:t>
      </w:r>
      <w:bookmarkEnd w:id="0"/>
    </w:p>
    <w:p w14:paraId="031F5CF6" w14:textId="1E8EEBE3" w:rsidR="008535D9" w:rsidRPr="00077A49" w:rsidRDefault="00A67EF0" w:rsidP="004470AA">
      <w:pPr>
        <w:tabs>
          <w:tab w:val="left" w:pos="4500"/>
          <w:tab w:val="left" w:pos="9000"/>
        </w:tabs>
        <w:rPr>
          <w:rFonts w:ascii="TH SarabunIT๙" w:hAnsi="TH SarabunIT๙" w:cs="TH SarabunIT๙"/>
          <w:sz w:val="32"/>
          <w:szCs w:val="32"/>
          <w:cs/>
        </w:rPr>
      </w:pPr>
      <w:r w:rsidRPr="00077A49">
        <w:rPr>
          <w:rFonts w:ascii="TH SarabunIT๙" w:hAnsi="TH SarabunIT๙" w:cs="TH SarabunIT๙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31F5D2C" wp14:editId="2D44C444">
                <wp:simplePos x="0" y="0"/>
                <wp:positionH relativeFrom="column">
                  <wp:posOffset>114300</wp:posOffset>
                </wp:positionH>
                <wp:positionV relativeFrom="paragraph">
                  <wp:posOffset>242570</wp:posOffset>
                </wp:positionV>
                <wp:extent cx="2743200" cy="0"/>
                <wp:effectExtent l="9525" t="13970" r="9525" b="5080"/>
                <wp:wrapNone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9BA599" id="Line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9.1pt" to="22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">
                <v:stroke dashstyle="1 1" endcap="round"/>
              </v:line>
            </w:pict>
          </mc:Fallback>
        </mc:AlternateContent>
      </w:r>
      <w:r w:rsidRPr="00077A49">
        <w:rPr>
          <w:rFonts w:ascii="TH SarabunIT๙" w:hAnsi="TH SarabunIT๙" w:cs="TH SarabunIT๙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31F5D2E" wp14:editId="031F5D2F">
                <wp:simplePos x="0" y="0"/>
                <wp:positionH relativeFrom="column">
                  <wp:posOffset>3164840</wp:posOffset>
                </wp:positionH>
                <wp:positionV relativeFrom="paragraph">
                  <wp:posOffset>244475</wp:posOffset>
                </wp:positionV>
                <wp:extent cx="2592070" cy="0"/>
                <wp:effectExtent l="12065" t="6350" r="5715" b="12700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207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C93F75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.2pt,19.25pt" to="453.3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">
                <v:stroke dashstyle="1 1" endcap="round"/>
              </v:line>
            </w:pict>
          </mc:Fallback>
        </mc:AlternateContent>
      </w:r>
      <w:r w:rsidR="008535D9" w:rsidRPr="00077A49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="004B4D7E" w:rsidRPr="00077A49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="005B5FEA" w:rsidRPr="00077A49">
        <w:rPr>
          <w:rFonts w:ascii="TH SarabunIT๙" w:hAnsi="TH SarabunIT๙" w:cs="TH SarabunIT๙"/>
          <w:sz w:val="32"/>
          <w:szCs w:val="32"/>
          <w:cs/>
        </w:rPr>
        <w:t>ศธ 04</w:t>
      </w:r>
      <w:r w:rsidR="00600E0D" w:rsidRPr="00077A49">
        <w:rPr>
          <w:rFonts w:ascii="TH SarabunIT๙" w:hAnsi="TH SarabunIT๙" w:cs="TH SarabunIT๙"/>
          <w:sz w:val="32"/>
          <w:szCs w:val="32"/>
        </w:rPr>
        <w:t>311</w:t>
      </w:r>
      <w:r w:rsidR="00B457D9" w:rsidRPr="00077A49">
        <w:rPr>
          <w:rFonts w:ascii="TH SarabunIT๙" w:hAnsi="TH SarabunIT๙" w:cs="TH SarabunIT๙" w:hint="cs"/>
          <w:sz w:val="32"/>
          <w:szCs w:val="32"/>
          <w:cs/>
        </w:rPr>
        <w:t>/-</w:t>
      </w:r>
      <w:r w:rsidR="004B4D7E" w:rsidRPr="00077A49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535D9" w:rsidRPr="00077A49">
        <w:rPr>
          <w:rFonts w:ascii="TH SarabunIT๙" w:hAnsi="TH SarabunIT๙" w:cs="TH SarabunIT๙"/>
          <w:b/>
          <w:bCs/>
          <w:sz w:val="38"/>
          <w:szCs w:val="38"/>
          <w:cs/>
        </w:rPr>
        <w:tab/>
      </w:r>
      <w:r w:rsidR="008535D9" w:rsidRPr="00077A49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="001714FF" w:rsidRPr="00077A49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5234D9" w:rsidRPr="00077A4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77A49">
        <w:rPr>
          <w:rFonts w:ascii="TH SarabunIT๙" w:hAnsi="TH SarabunIT๙" w:cs="TH SarabunIT๙" w:hint="cs"/>
          <w:sz w:val="32"/>
          <w:szCs w:val="32"/>
          <w:cs/>
        </w:rPr>
        <w:t>๗</w:t>
      </w:r>
      <w:r w:rsidR="009D1EC5" w:rsidRPr="00077A4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77A49">
        <w:rPr>
          <w:rFonts w:ascii="TH SarabunIT๙" w:hAnsi="TH SarabunIT๙" w:cs="TH SarabunIT๙" w:hint="cs"/>
          <w:sz w:val="32"/>
          <w:szCs w:val="32"/>
          <w:cs/>
        </w:rPr>
        <w:t>ธันวาคม</w:t>
      </w:r>
      <w:r w:rsidR="009D1EC5" w:rsidRPr="00077A4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B6871" w:rsidRPr="00077A49">
        <w:rPr>
          <w:rFonts w:ascii="TH SarabunIT๙" w:hAnsi="TH SarabunIT๙" w:cs="TH SarabunIT๙"/>
          <w:sz w:val="32"/>
          <w:szCs w:val="32"/>
          <w:cs/>
        </w:rPr>
        <w:t>256</w:t>
      </w:r>
      <w:r w:rsidR="00B54B89" w:rsidRPr="00077A49">
        <w:rPr>
          <w:rFonts w:ascii="TH SarabunIT๙" w:hAnsi="TH SarabunIT๙" w:cs="TH SarabunIT๙" w:hint="cs"/>
          <w:sz w:val="32"/>
          <w:szCs w:val="32"/>
          <w:cs/>
        </w:rPr>
        <w:t>4</w:t>
      </w:r>
      <w:r w:rsidR="004B4D7E" w:rsidRPr="00077A49">
        <w:rPr>
          <w:rFonts w:ascii="TH SarabunIT๙" w:hAnsi="TH SarabunIT๙" w:cs="TH SarabunIT๙"/>
          <w:sz w:val="32"/>
          <w:szCs w:val="32"/>
          <w:cs/>
        </w:rPr>
        <w:t xml:space="preserve">            </w:t>
      </w:r>
    </w:p>
    <w:p w14:paraId="54178B6B" w14:textId="6CAB11BC" w:rsidR="00327246" w:rsidRPr="00077A49" w:rsidRDefault="00A67EF0" w:rsidP="00327246">
      <w:pPr>
        <w:tabs>
          <w:tab w:val="left" w:pos="9000"/>
        </w:tabs>
        <w:jc w:val="thaiDistribute"/>
        <w:rPr>
          <w:rFonts w:ascii="TH SarabunIT๙" w:hAnsi="TH SarabunIT๙" w:cs="TH SarabunIT๙"/>
          <w:spacing w:val="-6"/>
          <w:sz w:val="32"/>
          <w:szCs w:val="32"/>
        </w:rPr>
      </w:pPr>
      <w:r w:rsidRPr="00077A49">
        <w:rPr>
          <w:rFonts w:ascii="TH SarabunIT๙" w:hAnsi="TH SarabunIT๙" w:cs="TH SarabunIT๙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31F5D30" wp14:editId="031F5D31">
                <wp:simplePos x="0" y="0"/>
                <wp:positionH relativeFrom="column">
                  <wp:posOffset>333375</wp:posOffset>
                </wp:positionH>
                <wp:positionV relativeFrom="paragraph">
                  <wp:posOffset>247015</wp:posOffset>
                </wp:positionV>
                <wp:extent cx="5414645" cy="0"/>
                <wp:effectExtent l="9525" t="8890" r="5080" b="10160"/>
                <wp:wrapNone/>
                <wp:docPr id="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464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5D69DC" id="Line 1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25pt,19.45pt" to="452.6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">
                <v:stroke dashstyle="1 1" endcap="round"/>
              </v:line>
            </w:pict>
          </mc:Fallback>
        </mc:AlternateContent>
      </w:r>
      <w:r w:rsidR="008535D9" w:rsidRPr="00077A49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="007B6871" w:rsidRPr="00077A49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FC15FE" w:rsidRPr="00077A49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077A49" w:rsidRPr="00DA27A0">
        <w:rPr>
          <w:rFonts w:ascii="TH SarabunIT๙" w:hAnsi="TH SarabunIT๙" w:cs="TH SarabunIT๙"/>
          <w:spacing w:val="-8"/>
          <w:sz w:val="32"/>
          <w:szCs w:val="32"/>
          <w:cs/>
        </w:rPr>
        <w:t>โครงการพัฒนาและส่งเสริมการเรียนรู้เพื่อเสริมสร้างความปลอดภัย</w:t>
      </w:r>
    </w:p>
    <w:p w14:paraId="031F5CF9" w14:textId="3E72C5B5" w:rsidR="00C87E7C" w:rsidRPr="00077A49" w:rsidRDefault="00C87E7C" w:rsidP="00327246">
      <w:pPr>
        <w:tabs>
          <w:tab w:val="left" w:pos="9000"/>
        </w:tabs>
        <w:jc w:val="thaiDistribute"/>
        <w:rPr>
          <w:rFonts w:ascii="TH SarabunIT๙" w:hAnsi="TH SarabunIT๙" w:cs="TH SarabunIT๙"/>
          <w:spacing w:val="-6"/>
          <w:sz w:val="32"/>
          <w:szCs w:val="32"/>
        </w:rPr>
      </w:pPr>
      <w:r w:rsidRPr="00077A49">
        <w:rPr>
          <w:rFonts w:ascii="TH SarabunIT๙" w:hAnsi="TH SarabunIT๙" w:cs="TH SarabunIT๙"/>
          <w:spacing w:val="-6"/>
          <w:sz w:val="32"/>
          <w:szCs w:val="32"/>
          <w:cs/>
        </w:rPr>
        <w:t>เรียน</w:t>
      </w:r>
      <w:r w:rsidR="00A67EF0" w:rsidRPr="00077A49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  <w:r w:rsidR="009C384A" w:rsidRPr="00077A49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  <w:r w:rsidR="00A67EF0" w:rsidRPr="00077A49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  <w:r w:rsidR="0069363D" w:rsidRPr="00077A49">
        <w:rPr>
          <w:rFonts w:ascii="TH SarabunIT๙" w:hAnsi="TH SarabunIT๙" w:cs="TH SarabunIT๙"/>
          <w:spacing w:val="-6"/>
          <w:sz w:val="32"/>
          <w:szCs w:val="32"/>
          <w:cs/>
        </w:rPr>
        <w:t>ผู้อำนวยการ</w:t>
      </w:r>
      <w:bookmarkStart w:id="1" w:name="_Hlk75348669"/>
      <w:r w:rsidR="0069363D" w:rsidRPr="00077A49">
        <w:rPr>
          <w:rFonts w:ascii="TH SarabunIT๙" w:hAnsi="TH SarabunIT๙" w:cs="TH SarabunIT๙"/>
          <w:spacing w:val="-6"/>
          <w:sz w:val="32"/>
          <w:szCs w:val="32"/>
          <w:cs/>
        </w:rPr>
        <w:t>สำนักงานเขตพื้นที่การศึกษามัธยมศึกษา</w:t>
      </w:r>
      <w:r w:rsidR="009A735E" w:rsidRPr="00077A49">
        <w:rPr>
          <w:rFonts w:ascii="TH SarabunIT๙" w:hAnsi="TH SarabunIT๙" w:cs="TH SarabunIT๙" w:hint="cs"/>
          <w:spacing w:val="-6"/>
          <w:sz w:val="32"/>
          <w:szCs w:val="32"/>
          <w:cs/>
        </w:rPr>
        <w:t>น่าน</w:t>
      </w:r>
      <w:bookmarkEnd w:id="1"/>
    </w:p>
    <w:p w14:paraId="09BC784A" w14:textId="49191F59" w:rsidR="00131897" w:rsidRPr="00077A49" w:rsidRDefault="0079687F" w:rsidP="00131897">
      <w:pPr>
        <w:pStyle w:val="1"/>
        <w:spacing w:before="120"/>
        <w:ind w:firstLine="1440"/>
        <w:jc w:val="thaiDistribute"/>
        <w:rPr>
          <w:rFonts w:ascii="TH SarabunIT๙" w:hAnsi="TH SarabunIT๙" w:cs="TH SarabunIT๙"/>
          <w:sz w:val="32"/>
        </w:rPr>
      </w:pPr>
      <w:bookmarkStart w:id="2" w:name="_Hlk74734875"/>
      <w:r w:rsidRPr="00077A49">
        <w:rPr>
          <w:rFonts w:ascii="TH SarabunIT๙" w:hAnsi="TH SarabunIT๙" w:cs="TH SarabunIT๙" w:hint="cs"/>
          <w:b/>
          <w:bCs/>
          <w:sz w:val="32"/>
          <w:u w:val="single"/>
          <w:cs/>
        </w:rPr>
        <w:t xml:space="preserve">๑. </w:t>
      </w:r>
      <w:r w:rsidR="009F4B4B" w:rsidRPr="00077A49">
        <w:rPr>
          <w:rFonts w:ascii="TH SarabunIT๙" w:hAnsi="TH SarabunIT๙" w:cs="TH SarabunIT๙" w:hint="cs"/>
          <w:b/>
          <w:bCs/>
          <w:sz w:val="32"/>
          <w:u w:val="single"/>
          <w:cs/>
        </w:rPr>
        <w:t>ข้อเท็จจริง</w:t>
      </w:r>
      <w:r w:rsidR="009F4B4B" w:rsidRPr="00077A49">
        <w:rPr>
          <w:rFonts w:ascii="TH SarabunIT๙" w:hAnsi="TH SarabunIT๙" w:cs="TH SarabunIT๙" w:hint="cs"/>
          <w:b/>
          <w:bCs/>
          <w:sz w:val="32"/>
          <w:cs/>
        </w:rPr>
        <w:t xml:space="preserve"> </w:t>
      </w:r>
      <w:bookmarkEnd w:id="2"/>
      <w:r w:rsidR="00F06373" w:rsidRPr="00F06373">
        <w:rPr>
          <w:rFonts w:ascii="TH SarabunIT๙" w:hAnsi="TH SarabunIT๙" w:cs="TH SarabunIT๙"/>
          <w:sz w:val="32"/>
          <w:cs/>
        </w:rPr>
        <w:t>ด้วย ส</w:t>
      </w:r>
      <w:r w:rsidR="00F06373">
        <w:rPr>
          <w:rFonts w:ascii="TH SarabunIT๙" w:hAnsi="TH SarabunIT๙" w:cs="TH SarabunIT๙" w:hint="cs"/>
          <w:sz w:val="32"/>
          <w:cs/>
        </w:rPr>
        <w:t>ำ</w:t>
      </w:r>
      <w:r w:rsidR="00F06373" w:rsidRPr="00F06373">
        <w:rPr>
          <w:rFonts w:ascii="TH SarabunIT๙" w:hAnsi="TH SarabunIT๙" w:cs="TH SarabunIT๙"/>
          <w:sz w:val="32"/>
          <w:cs/>
        </w:rPr>
        <w:t>นักงานคณะกรรมการการศึกษาขั้นพื้นฐาน อนุมัติหลักการ</w:t>
      </w:r>
      <w:r w:rsidR="00F06373">
        <w:rPr>
          <w:rFonts w:ascii="TH SarabunIT๙" w:hAnsi="TH SarabunIT๙" w:cs="TH SarabunIT๙"/>
          <w:sz w:val="32"/>
          <w:cs/>
        </w:rPr>
        <w:br/>
      </w:r>
      <w:r w:rsidR="00F06373" w:rsidRPr="00F06373">
        <w:rPr>
          <w:rFonts w:ascii="TH SarabunIT๙" w:hAnsi="TH SarabunIT๙" w:cs="TH SarabunIT๙"/>
          <w:sz w:val="32"/>
          <w:cs/>
        </w:rPr>
        <w:t>ให้ด</w:t>
      </w:r>
      <w:r w:rsidR="00F06373">
        <w:rPr>
          <w:rFonts w:ascii="TH SarabunIT๙" w:hAnsi="TH SarabunIT๙" w:cs="TH SarabunIT๙" w:hint="cs"/>
          <w:sz w:val="32"/>
          <w:cs/>
        </w:rPr>
        <w:t>ำ</w:t>
      </w:r>
      <w:r w:rsidR="00F06373" w:rsidRPr="00F06373">
        <w:rPr>
          <w:rFonts w:ascii="TH SarabunIT๙" w:hAnsi="TH SarabunIT๙" w:cs="TH SarabunIT๙"/>
          <w:sz w:val="32"/>
          <w:cs/>
        </w:rPr>
        <w:t>เนินการโครงการ พัฒนาและส่งเสริมการเรียนรู้เพื่อเสริมสร้างความปลอดภัย และมอบมหาวิทยาลัย</w:t>
      </w:r>
      <w:r w:rsidR="00F06373">
        <w:rPr>
          <w:rFonts w:ascii="TH SarabunIT๙" w:hAnsi="TH SarabunIT๙" w:cs="TH SarabunIT๙"/>
          <w:sz w:val="32"/>
          <w:cs/>
        </w:rPr>
        <w:br/>
      </w:r>
      <w:r w:rsidR="00F06373" w:rsidRPr="00F06373">
        <w:rPr>
          <w:rFonts w:ascii="TH SarabunIT๙" w:hAnsi="TH SarabunIT๙" w:cs="TH SarabunIT๙"/>
          <w:sz w:val="32"/>
          <w:cs/>
        </w:rPr>
        <w:t>ราชภัฏนครราชสีมา เป็นผู้ด</w:t>
      </w:r>
      <w:r w:rsidR="00F06373">
        <w:rPr>
          <w:rFonts w:ascii="TH SarabunIT๙" w:hAnsi="TH SarabunIT๙" w:cs="TH SarabunIT๙" w:hint="cs"/>
          <w:sz w:val="32"/>
          <w:cs/>
        </w:rPr>
        <w:t>ำ</w:t>
      </w:r>
      <w:r w:rsidR="00F06373" w:rsidRPr="00F06373">
        <w:rPr>
          <w:rFonts w:ascii="TH SarabunIT๙" w:hAnsi="TH SarabunIT๙" w:cs="TH SarabunIT๙"/>
          <w:sz w:val="32"/>
          <w:cs/>
        </w:rPr>
        <w:t>เนินการโครงการดังกล่าว เพื่อให้ครูสามารถจัดการเรียนรู้และประสบการณ์เสริมสร้างความรู้ ความเข้าใจพื้นฐานที่จําเป็นต่อเรื่องความปลอดภัยรอบด้านให้เกิดกับผู้เรียน และขยายผลไปสู่การสร้าง สังคมที่ปลอดภัยโดยการช่วยเหลือแนะนําของศึกษานิเทศก์ และสร้างเครือข่ายในการแลกเปลี่ยนเรียนรู้ ร่วมกันระหว่างครูและศึกษานิเทศก์ผ่านการใช้สื่อออนไลน์เพื่อประสิทธิภาพของการจัดกิจกรรม</w:t>
      </w:r>
      <w:r w:rsidR="00F06373">
        <w:rPr>
          <w:rFonts w:ascii="TH SarabunIT๙" w:hAnsi="TH SarabunIT๙" w:cs="TH SarabunIT๙"/>
          <w:sz w:val="32"/>
          <w:cs/>
        </w:rPr>
        <w:br/>
      </w:r>
      <w:r w:rsidR="00F06373" w:rsidRPr="00F06373">
        <w:rPr>
          <w:rFonts w:ascii="TH SarabunIT๙" w:hAnsi="TH SarabunIT๙" w:cs="TH SarabunIT๙"/>
          <w:sz w:val="32"/>
          <w:cs/>
        </w:rPr>
        <w:t>การเรียนรู้ ให้เกิดความปลอดภัยแก่นักเรียน ครู และบุคลากรทางการศึกษา</w:t>
      </w:r>
    </w:p>
    <w:p w14:paraId="6A933523" w14:textId="02273368" w:rsidR="00FD5931" w:rsidRDefault="00FD5931" w:rsidP="00131897">
      <w:pPr>
        <w:pStyle w:val="1"/>
        <w:spacing w:before="120"/>
        <w:ind w:firstLine="1440"/>
        <w:jc w:val="thaiDistribute"/>
        <w:rPr>
          <w:rFonts w:ascii="TH SarabunIT๙" w:hAnsi="TH SarabunIT๙" w:cs="TH SarabunIT๙"/>
          <w:sz w:val="32"/>
        </w:rPr>
      </w:pPr>
      <w:r w:rsidRPr="00077A49">
        <w:rPr>
          <w:rFonts w:ascii="TH SarabunIT๙" w:hAnsi="TH SarabunIT๙" w:cs="TH SarabunIT๙" w:hint="cs"/>
          <w:sz w:val="32"/>
          <w:cs/>
        </w:rPr>
        <w:t xml:space="preserve">ในการนี้ </w:t>
      </w:r>
      <w:r w:rsidR="00131897" w:rsidRPr="00077A49">
        <w:rPr>
          <w:rFonts w:ascii="TH SarabunIT๙" w:hAnsi="TH SarabunIT๙" w:cs="TH SarabunIT๙"/>
          <w:sz w:val="32"/>
          <w:cs/>
        </w:rPr>
        <w:t>สำนักงานคณะกรรมการการศึกษาขั้นพื้นฐาน ขอให้สำนักงานเขตพื้นที่การศึกษามัธยมศึกษา</w:t>
      </w:r>
      <w:r w:rsidRPr="00077A49">
        <w:rPr>
          <w:rFonts w:ascii="TH SarabunIT๙" w:hAnsi="TH SarabunIT๙" w:cs="TH SarabunIT๙" w:hint="cs"/>
          <w:sz w:val="32"/>
          <w:cs/>
        </w:rPr>
        <w:t>น่าน</w:t>
      </w:r>
      <w:r w:rsidR="00131897" w:rsidRPr="00077A49">
        <w:rPr>
          <w:rFonts w:ascii="TH SarabunIT๙" w:hAnsi="TH SarabunIT๙" w:cs="TH SarabunIT๙"/>
          <w:spacing w:val="-8"/>
          <w:sz w:val="32"/>
          <w:cs/>
        </w:rPr>
        <w:t xml:space="preserve"> </w:t>
      </w:r>
      <w:r w:rsidR="00131897" w:rsidRPr="00077A49">
        <w:rPr>
          <w:rFonts w:ascii="TH SarabunIT๙" w:hAnsi="TH SarabunIT๙" w:cs="TH SarabunIT๙"/>
          <w:sz w:val="32"/>
          <w:cs/>
        </w:rPr>
        <w:t>ดำเนินการ</w:t>
      </w:r>
      <w:r w:rsidR="00F06373">
        <w:rPr>
          <w:rFonts w:ascii="TH SarabunIT๙" w:hAnsi="TH SarabunIT๙" w:cs="TH SarabunIT๙" w:hint="cs"/>
          <w:sz w:val="32"/>
          <w:cs/>
        </w:rPr>
        <w:t>ดังนี้</w:t>
      </w:r>
    </w:p>
    <w:p w14:paraId="34EBDE92" w14:textId="67CB6949" w:rsidR="00F06373" w:rsidRPr="00EC6242" w:rsidRDefault="00EC6242" w:rsidP="00123BBE">
      <w:pPr>
        <w:ind w:firstLine="1440"/>
        <w:jc w:val="thaiDistribute"/>
        <w:rPr>
          <w:rFonts w:ascii="TH SarabunIT๙" w:hAnsi="TH SarabunIT๙" w:cs="TH SarabunIT๙"/>
          <w:sz w:val="28"/>
          <w:szCs w:val="32"/>
        </w:rPr>
      </w:pPr>
      <w:r>
        <w:rPr>
          <w:rFonts w:ascii="TH SarabunIT๙" w:hAnsi="TH SarabunIT๙" w:cs="TH SarabunIT๙" w:hint="cs"/>
          <w:sz w:val="28"/>
          <w:szCs w:val="32"/>
          <w:cs/>
        </w:rPr>
        <w:t xml:space="preserve">1. </w:t>
      </w:r>
      <w:r w:rsidR="00EF2765" w:rsidRPr="00EC6242">
        <w:rPr>
          <w:rFonts w:ascii="TH SarabunIT๙" w:hAnsi="TH SarabunIT๙" w:cs="TH SarabunIT๙"/>
          <w:sz w:val="28"/>
          <w:szCs w:val="32"/>
          <w:cs/>
        </w:rPr>
        <w:t>คัดเลือกศึกษานิเทศก์กลุ่มงานสุขศึกษา พลานามัย จ</w:t>
      </w:r>
      <w:r w:rsidR="00EF2765" w:rsidRPr="00EC6242">
        <w:rPr>
          <w:rFonts w:ascii="TH SarabunIT๙" w:hAnsi="TH SarabunIT๙" w:cs="TH SarabunIT๙" w:hint="cs"/>
          <w:sz w:val="28"/>
          <w:szCs w:val="32"/>
          <w:cs/>
        </w:rPr>
        <w:t>ำ</w:t>
      </w:r>
      <w:r w:rsidR="00EF2765" w:rsidRPr="00EC6242">
        <w:rPr>
          <w:rFonts w:ascii="TH SarabunIT๙" w:hAnsi="TH SarabunIT๙" w:cs="TH SarabunIT๙"/>
          <w:sz w:val="28"/>
          <w:szCs w:val="32"/>
          <w:cs/>
        </w:rPr>
        <w:t>นวน ๑ คน เข้าอบรมหลักสูตร</w:t>
      </w:r>
      <w:r w:rsidR="00123BBE" w:rsidRPr="00123BBE">
        <w:rPr>
          <w:rFonts w:ascii="TH SarabunIT๙" w:hAnsi="TH SarabunIT๙" w:cs="TH SarabunIT๙"/>
          <w:sz w:val="28"/>
          <w:szCs w:val="32"/>
          <w:cs/>
        </w:rPr>
        <w:t>ส</w:t>
      </w:r>
      <w:r w:rsidR="00123BBE">
        <w:rPr>
          <w:rFonts w:ascii="TH SarabunIT๙" w:hAnsi="TH SarabunIT๙" w:cs="TH SarabunIT๙" w:hint="cs"/>
          <w:sz w:val="28"/>
          <w:szCs w:val="32"/>
          <w:cs/>
        </w:rPr>
        <w:t>ำ</w:t>
      </w:r>
      <w:r w:rsidR="00123BBE" w:rsidRPr="00123BBE">
        <w:rPr>
          <w:rFonts w:ascii="TH SarabunIT๙" w:hAnsi="TH SarabunIT๙" w:cs="TH SarabunIT๙"/>
          <w:sz w:val="28"/>
          <w:szCs w:val="32"/>
          <w:cs/>
        </w:rPr>
        <w:t>หรับศึกษานิเทศก์ผ่านระบบออนไลน์</w:t>
      </w:r>
      <w:r w:rsidR="00123BBE">
        <w:rPr>
          <w:rFonts w:ascii="TH SarabunIT๙" w:hAnsi="TH SarabunIT๙" w:cs="TH SarabunIT๙"/>
          <w:sz w:val="28"/>
          <w:szCs w:val="32"/>
        </w:rPr>
        <w:t xml:space="preserve"> </w:t>
      </w:r>
      <w:r w:rsidR="00123BBE" w:rsidRPr="00123BBE">
        <w:rPr>
          <w:rFonts w:ascii="TH SarabunIT๙" w:hAnsi="TH SarabunIT๙" w:cs="TH SarabunIT๙"/>
          <w:sz w:val="28"/>
          <w:szCs w:val="32"/>
          <w:cs/>
        </w:rPr>
        <w:t>พร้อมทั้งให้ศึกษานิเทศก์ที่ ได้รับคัดเลือกสมัครเข้าร่วมโครงการฯ</w:t>
      </w:r>
    </w:p>
    <w:p w14:paraId="00AA358B" w14:textId="212F9CA4" w:rsidR="00EF2765" w:rsidRDefault="00EC6242" w:rsidP="00EC6242">
      <w:pPr>
        <w:pStyle w:val="a9"/>
        <w:ind w:left="0" w:firstLine="1440"/>
        <w:rPr>
          <w:rFonts w:ascii="TH SarabunIT๙" w:hAnsi="TH SarabunIT๙" w:cs="TH SarabunIT๙"/>
          <w:sz w:val="28"/>
          <w:szCs w:val="32"/>
        </w:rPr>
      </w:pPr>
      <w:r>
        <w:rPr>
          <w:rFonts w:ascii="TH SarabunIT๙" w:hAnsi="TH SarabunIT๙" w:cs="TH SarabunIT๙" w:hint="cs"/>
          <w:spacing w:val="-4"/>
          <w:sz w:val="28"/>
          <w:szCs w:val="32"/>
          <w:cs/>
        </w:rPr>
        <w:t xml:space="preserve">2. </w:t>
      </w:r>
      <w:r w:rsidR="00EF2765" w:rsidRPr="00EC6242">
        <w:rPr>
          <w:rFonts w:ascii="TH SarabunIT๙" w:hAnsi="TH SarabunIT๙" w:cs="TH SarabunIT๙" w:hint="cs"/>
          <w:spacing w:val="-4"/>
          <w:sz w:val="28"/>
          <w:szCs w:val="32"/>
          <w:cs/>
        </w:rPr>
        <w:t>คัดเลือก</w:t>
      </w:r>
      <w:r w:rsidR="00EF2765" w:rsidRPr="00EC6242">
        <w:rPr>
          <w:rFonts w:ascii="TH SarabunIT๙" w:hAnsi="TH SarabunIT๙" w:cs="TH SarabunIT๙"/>
          <w:spacing w:val="-4"/>
          <w:sz w:val="28"/>
          <w:szCs w:val="32"/>
          <w:cs/>
        </w:rPr>
        <w:t>ครู</w:t>
      </w:r>
      <w:r w:rsidR="00EF2765" w:rsidRPr="00EC6242">
        <w:rPr>
          <w:rFonts w:ascii="TH SarabunIT๙" w:hAnsi="TH SarabunIT๙" w:cs="TH SarabunIT๙" w:hint="cs"/>
          <w:spacing w:val="-4"/>
          <w:sz w:val="28"/>
          <w:szCs w:val="32"/>
          <w:cs/>
        </w:rPr>
        <w:t xml:space="preserve">โรงเรียนท่าวังผาพิทยาคม </w:t>
      </w:r>
      <w:r w:rsidR="00EF2765" w:rsidRPr="00EC6242">
        <w:rPr>
          <w:rFonts w:ascii="TH SarabunIT๙" w:hAnsi="TH SarabunIT๙" w:cs="TH SarabunIT๙"/>
          <w:spacing w:val="-4"/>
          <w:sz w:val="28"/>
          <w:szCs w:val="32"/>
          <w:cs/>
        </w:rPr>
        <w:t>เข้าอบรมหลักสูตรระดับ มัธยมศึกษาตอนต้น ๑ คน</w:t>
      </w:r>
      <w:r w:rsidR="00EF2765" w:rsidRPr="00EF2765">
        <w:rPr>
          <w:rFonts w:ascii="TH SarabunIT๙" w:hAnsi="TH SarabunIT๙" w:cs="TH SarabunIT๙"/>
          <w:sz w:val="28"/>
          <w:szCs w:val="32"/>
          <w:cs/>
        </w:rPr>
        <w:t xml:space="preserve"> และระดับมัธยมศึกษาตอนปลาย ๑ คน</w:t>
      </w:r>
      <w:r w:rsidR="00123BBE">
        <w:rPr>
          <w:rFonts w:ascii="TH SarabunIT๙" w:hAnsi="TH SarabunIT๙" w:cs="TH SarabunIT๙"/>
          <w:sz w:val="28"/>
          <w:szCs w:val="32"/>
        </w:rPr>
        <w:t xml:space="preserve"> </w:t>
      </w:r>
      <w:r w:rsidR="00123BBE" w:rsidRPr="00123BBE">
        <w:rPr>
          <w:rFonts w:ascii="TH SarabunIT๙" w:hAnsi="TH SarabunIT๙" w:cs="TH SarabunIT๙"/>
          <w:sz w:val="28"/>
          <w:szCs w:val="32"/>
          <w:cs/>
        </w:rPr>
        <w:t>พร้อมทั้งให้ครูที่ได้รับคัดเลือกสมัครเข้าร่วมโครงการฯ</w:t>
      </w:r>
    </w:p>
    <w:p w14:paraId="52C2DE03" w14:textId="70578763" w:rsidR="00EC6242" w:rsidRPr="0040782A" w:rsidRDefault="00EC6242" w:rsidP="0040782A">
      <w:pPr>
        <w:ind w:firstLine="1440"/>
        <w:jc w:val="thaiDistribute"/>
        <w:rPr>
          <w:rFonts w:ascii="TH SarabunIT๙" w:hAnsi="TH SarabunIT๙" w:cs="TH SarabunIT๙"/>
          <w:sz w:val="28"/>
          <w:szCs w:val="32"/>
          <w:cs/>
        </w:rPr>
      </w:pPr>
      <w:r>
        <w:rPr>
          <w:rFonts w:ascii="TH SarabunIT๙" w:hAnsi="TH SarabunIT๙" w:cs="TH SarabunIT๙" w:hint="cs"/>
          <w:sz w:val="28"/>
          <w:szCs w:val="32"/>
          <w:cs/>
        </w:rPr>
        <w:t xml:space="preserve">3. </w:t>
      </w:r>
      <w:r w:rsidR="00982D65">
        <w:rPr>
          <w:rFonts w:ascii="TH SarabunIT๙" w:hAnsi="TH SarabunIT๙" w:cs="TH SarabunIT๙" w:hint="cs"/>
          <w:sz w:val="28"/>
          <w:szCs w:val="32"/>
          <w:cs/>
        </w:rPr>
        <w:t xml:space="preserve">แจ้งผู้อำนวยการโรงเรียนท่าวังผาพิทยาคม </w:t>
      </w:r>
      <w:r w:rsidR="0040782A" w:rsidRPr="0040782A">
        <w:rPr>
          <w:rFonts w:ascii="TH SarabunIT๙" w:hAnsi="TH SarabunIT๙" w:cs="TH SarabunIT๙"/>
          <w:sz w:val="28"/>
          <w:szCs w:val="32"/>
          <w:cs/>
        </w:rPr>
        <w:t xml:space="preserve">เข้าร่วมประชุมรับทราบ แนวทางนโยบายจากผู้บริหารกระทรวงศึกษาธิการ ตามโครงการพัฒนาและส่งเสริมการเรียนรู้เพื่อเสริมสร้าง ความปลอดภัยสำหรับผู้บริหารโรงเรียนคุณภาพ ในวันพฤหัสบดีที่ ๒๓ ธันวาคม ๒๕๖๔ เวลา ๐๙.๐๐ – ๑๑.00 น. ผ่านระบบ </w:t>
      </w:r>
      <w:r w:rsidR="0040782A" w:rsidRPr="0040782A">
        <w:rPr>
          <w:rFonts w:ascii="TH SarabunIT๙" w:hAnsi="TH SarabunIT๙" w:cs="TH SarabunIT๙"/>
          <w:sz w:val="28"/>
          <w:szCs w:val="32"/>
        </w:rPr>
        <w:t>Zoom Cloud Meeting</w:t>
      </w:r>
    </w:p>
    <w:p w14:paraId="539A5C17" w14:textId="19BF3B6E" w:rsidR="00DA5D80" w:rsidRPr="00077A49" w:rsidRDefault="00FB5339" w:rsidP="00131897">
      <w:pPr>
        <w:pStyle w:val="1"/>
        <w:spacing w:before="120"/>
        <w:ind w:firstLine="1440"/>
        <w:jc w:val="thaiDistribute"/>
        <w:rPr>
          <w:rFonts w:ascii="TH SarabunIT๙" w:hAnsi="TH SarabunIT๙" w:cs="TH SarabunIT๙"/>
          <w:sz w:val="32"/>
          <w:cs/>
        </w:rPr>
      </w:pPr>
      <w:r w:rsidRPr="00077A49">
        <w:rPr>
          <w:rStyle w:val="aa"/>
          <w:rFonts w:ascii="TH SarabunIT๙" w:hAnsi="TH SarabunIT๙" w:cs="TH SarabunIT๙" w:hint="cs"/>
          <w:spacing w:val="-8"/>
          <w:sz w:val="32"/>
          <w:u w:val="single"/>
          <w:cs/>
        </w:rPr>
        <w:t>๒</w:t>
      </w:r>
      <w:r w:rsidR="00497F2F" w:rsidRPr="00077A49">
        <w:rPr>
          <w:rStyle w:val="aa"/>
          <w:rFonts w:ascii="TH SarabunIT๙" w:hAnsi="TH SarabunIT๙" w:cs="TH SarabunIT๙"/>
          <w:spacing w:val="-8"/>
          <w:sz w:val="32"/>
          <w:u w:val="single"/>
          <w:cs/>
        </w:rPr>
        <w:t>.</w:t>
      </w:r>
      <w:r w:rsidR="00434B8B" w:rsidRPr="00077A49">
        <w:rPr>
          <w:rStyle w:val="aa"/>
          <w:rFonts w:ascii="TH SarabunIT๙" w:hAnsi="TH SarabunIT๙" w:cs="TH SarabunIT๙" w:hint="cs"/>
          <w:spacing w:val="-8"/>
          <w:sz w:val="32"/>
          <w:u w:val="single"/>
          <w:cs/>
        </w:rPr>
        <w:t xml:space="preserve"> </w:t>
      </w:r>
      <w:r w:rsidR="00497F2F" w:rsidRPr="00077A49">
        <w:rPr>
          <w:rStyle w:val="aa"/>
          <w:rFonts w:ascii="TH SarabunIT๙" w:hAnsi="TH SarabunIT๙" w:cs="TH SarabunIT๙"/>
          <w:spacing w:val="-8"/>
          <w:sz w:val="32"/>
          <w:u w:val="single"/>
          <w:cs/>
        </w:rPr>
        <w:t>ข้อกฎหมาย กฎ/ระเบียบประกอบการ</w:t>
      </w:r>
      <w:r w:rsidR="00497F2F" w:rsidRPr="00077A49">
        <w:rPr>
          <w:rFonts w:ascii="TH SarabunIT๙" w:hAnsi="TH SarabunIT๙" w:cs="TH SarabunIT๙"/>
          <w:b/>
          <w:bCs/>
          <w:spacing w:val="-8"/>
          <w:sz w:val="32"/>
          <w:u w:val="single"/>
          <w:cs/>
        </w:rPr>
        <w:t>พิจารณา</w:t>
      </w:r>
      <w:r w:rsidR="00730420" w:rsidRPr="00077A49">
        <w:rPr>
          <w:rFonts w:ascii="TH SarabunIT๙" w:hAnsi="TH SarabunIT๙" w:cs="TH SarabunIT๙"/>
          <w:b/>
          <w:bCs/>
          <w:spacing w:val="-4"/>
          <w:sz w:val="32"/>
        </w:rPr>
        <w:t xml:space="preserve"> </w:t>
      </w:r>
      <w:r w:rsidR="00741485" w:rsidRPr="00077A49">
        <w:rPr>
          <w:rFonts w:ascii="TH SarabunIT๙" w:hAnsi="TH SarabunIT๙" w:cs="TH SarabunIT๙"/>
          <w:spacing w:val="-4"/>
          <w:sz w:val="32"/>
          <w:cs/>
        </w:rPr>
        <w:t>หนังสือ</w:t>
      </w:r>
      <w:r w:rsidR="00781E51" w:rsidRPr="00077A49">
        <w:rPr>
          <w:rFonts w:ascii="TH SarabunIT๙" w:hAnsi="TH SarabunIT๙" w:cs="TH SarabunIT๙"/>
          <w:spacing w:val="-4"/>
          <w:sz w:val="32"/>
          <w:cs/>
        </w:rPr>
        <w:t xml:space="preserve">สำนักงานคณะกรรมการการศึกษาขั้นพื้นฐาน </w:t>
      </w:r>
      <w:r w:rsidR="00741485" w:rsidRPr="00077A49">
        <w:rPr>
          <w:rFonts w:ascii="TH SarabunIT๙" w:hAnsi="TH SarabunIT๙" w:cs="TH SarabunIT๙"/>
          <w:spacing w:val="-4"/>
          <w:sz w:val="32"/>
          <w:cs/>
        </w:rPr>
        <w:t xml:space="preserve">ที่ ศธ </w:t>
      </w:r>
      <w:r w:rsidR="00741485" w:rsidRPr="00077A49">
        <w:rPr>
          <w:rFonts w:ascii="TH SarabunIT๙" w:hAnsi="TH SarabunIT๙" w:cs="TH SarabunIT๙"/>
          <w:spacing w:val="-4"/>
          <w:sz w:val="32"/>
        </w:rPr>
        <w:t>0</w:t>
      </w:r>
      <w:r w:rsidR="0012397F" w:rsidRPr="00077A49">
        <w:rPr>
          <w:rFonts w:ascii="TH SarabunIT๙" w:hAnsi="TH SarabunIT๙" w:cs="TH SarabunIT๙"/>
          <w:spacing w:val="-4"/>
          <w:sz w:val="32"/>
        </w:rPr>
        <w:t>4</w:t>
      </w:r>
      <w:r w:rsidR="0040782A">
        <w:rPr>
          <w:rFonts w:ascii="TH SarabunIT๙" w:hAnsi="TH SarabunIT๙" w:cs="TH SarabunIT๙" w:hint="cs"/>
          <w:spacing w:val="-4"/>
          <w:sz w:val="32"/>
          <w:cs/>
        </w:rPr>
        <w:t>001</w:t>
      </w:r>
      <w:r w:rsidR="00741485" w:rsidRPr="00077A49">
        <w:rPr>
          <w:rFonts w:ascii="TH SarabunIT๙" w:hAnsi="TH SarabunIT๙" w:cs="TH SarabunIT๙"/>
          <w:spacing w:val="-4"/>
          <w:sz w:val="32"/>
          <w:cs/>
        </w:rPr>
        <w:t>/ว</w:t>
      </w:r>
      <w:r w:rsidR="004F6101" w:rsidRPr="00077A49">
        <w:rPr>
          <w:rFonts w:ascii="TH SarabunIT๙" w:hAnsi="TH SarabunIT๙" w:cs="TH SarabunIT๙" w:hint="cs"/>
          <w:spacing w:val="-4"/>
          <w:sz w:val="32"/>
          <w:cs/>
        </w:rPr>
        <w:t xml:space="preserve"> </w:t>
      </w:r>
      <w:r w:rsidR="0040782A">
        <w:rPr>
          <w:rFonts w:ascii="TH SarabunIT๙" w:hAnsi="TH SarabunIT๙" w:cs="TH SarabunIT๙" w:hint="cs"/>
          <w:spacing w:val="-4"/>
          <w:sz w:val="32"/>
          <w:cs/>
        </w:rPr>
        <w:t>5501</w:t>
      </w:r>
      <w:r w:rsidR="004F6101" w:rsidRPr="00077A49">
        <w:rPr>
          <w:rFonts w:ascii="TH SarabunIT๙" w:hAnsi="TH SarabunIT๙" w:cs="TH SarabunIT๙"/>
          <w:spacing w:val="-4"/>
          <w:sz w:val="32"/>
        </w:rPr>
        <w:t xml:space="preserve"> </w:t>
      </w:r>
      <w:r w:rsidR="004F6101" w:rsidRPr="00077A49">
        <w:rPr>
          <w:rFonts w:ascii="TH SarabunIT๙" w:hAnsi="TH SarabunIT๙" w:cs="TH SarabunIT๙" w:hint="cs"/>
          <w:spacing w:val="-4"/>
          <w:sz w:val="32"/>
          <w:cs/>
        </w:rPr>
        <w:t xml:space="preserve">ลงวันที่ </w:t>
      </w:r>
      <w:r w:rsidR="0040782A">
        <w:rPr>
          <w:rFonts w:ascii="TH SarabunIT๙" w:hAnsi="TH SarabunIT๙" w:cs="TH SarabunIT๙" w:hint="cs"/>
          <w:spacing w:val="-4"/>
          <w:sz w:val="32"/>
          <w:cs/>
        </w:rPr>
        <w:t>3 ธันวาคม</w:t>
      </w:r>
      <w:r w:rsidR="004F6101" w:rsidRPr="00077A49">
        <w:rPr>
          <w:rFonts w:ascii="TH SarabunIT๙" w:hAnsi="TH SarabunIT๙" w:cs="TH SarabunIT๙"/>
          <w:spacing w:val="-4"/>
          <w:sz w:val="32"/>
          <w:cs/>
        </w:rPr>
        <w:t xml:space="preserve"> 2564            </w:t>
      </w:r>
    </w:p>
    <w:p w14:paraId="031F5D21" w14:textId="2C9D3AC8" w:rsidR="00D75A4F" w:rsidRPr="003A05BC" w:rsidRDefault="00FB5339" w:rsidP="009D05CE">
      <w:pPr>
        <w:spacing w:before="120"/>
        <w:ind w:right="-1" w:firstLine="1418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077A49"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>๓</w:t>
      </w:r>
      <w:r w:rsidR="00730420" w:rsidRPr="00077A49">
        <w:rPr>
          <w:rFonts w:ascii="TH SarabunIT๙" w:hAnsi="TH SarabunIT๙" w:cs="TH SarabunIT๙"/>
          <w:b/>
          <w:bCs/>
          <w:sz w:val="32"/>
          <w:szCs w:val="32"/>
          <w:u w:val="single"/>
        </w:rPr>
        <w:t>.</w:t>
      </w:r>
      <w:r w:rsidR="00434B8B" w:rsidRPr="00077A49"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 xml:space="preserve"> </w:t>
      </w:r>
      <w:r w:rsidR="00730420" w:rsidRPr="00077A49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ข้อพิจารณาและความเห็น</w:t>
      </w:r>
      <w:r w:rsidR="00730420" w:rsidRPr="00077A49">
        <w:rPr>
          <w:rFonts w:ascii="TH SarabunIT๙" w:hAnsi="TH SarabunIT๙" w:cs="TH SarabunIT๙"/>
          <w:sz w:val="32"/>
          <w:szCs w:val="32"/>
        </w:rPr>
        <w:t xml:space="preserve"> </w:t>
      </w:r>
      <w:r w:rsidR="006F7D29" w:rsidRPr="00077A49">
        <w:rPr>
          <w:rFonts w:ascii="TH SarabunIT๙" w:hAnsi="TH SarabunIT๙" w:cs="TH SarabunIT๙"/>
          <w:sz w:val="32"/>
          <w:szCs w:val="32"/>
          <w:cs/>
        </w:rPr>
        <w:t>เห็นควร</w:t>
      </w:r>
      <w:r w:rsidR="007A4F13">
        <w:rPr>
          <w:rFonts w:ascii="TH SarabunIT๙" w:hAnsi="TH SarabunIT๙" w:cs="TH SarabunIT๙" w:hint="cs"/>
          <w:sz w:val="32"/>
          <w:szCs w:val="32"/>
          <w:cs/>
        </w:rPr>
        <w:t xml:space="preserve">คัดเลือกศึกษานิเทศก์ และ </w:t>
      </w:r>
      <w:r w:rsidR="006F7D29" w:rsidRPr="00077A49">
        <w:rPr>
          <w:rFonts w:ascii="TH SarabunIT๙" w:hAnsi="TH SarabunIT๙" w:cs="TH SarabunIT๙"/>
          <w:sz w:val="32"/>
          <w:szCs w:val="32"/>
          <w:cs/>
        </w:rPr>
        <w:t>ทำหนังสือแจ้งโรงเรียน</w:t>
      </w:r>
      <w:r w:rsidR="003A05BC">
        <w:rPr>
          <w:rFonts w:ascii="TH SarabunIT๙" w:hAnsi="TH SarabunIT๙" w:cs="TH SarabunIT๙"/>
          <w:sz w:val="32"/>
          <w:szCs w:val="32"/>
          <w:cs/>
        </w:rPr>
        <w:br/>
      </w:r>
      <w:r w:rsidR="006F7D29" w:rsidRPr="003A05BC">
        <w:rPr>
          <w:rFonts w:ascii="TH SarabunIT๙" w:hAnsi="TH SarabunIT๙" w:cs="TH SarabunIT๙"/>
          <w:sz w:val="32"/>
          <w:szCs w:val="32"/>
          <w:cs/>
        </w:rPr>
        <w:t>ในสังกัดได้รับทราบ</w:t>
      </w:r>
      <w:r w:rsidR="007A4F13" w:rsidRPr="003A05BC">
        <w:rPr>
          <w:rFonts w:ascii="TH SarabunIT๙" w:hAnsi="TH SarabunIT๙" w:cs="TH SarabunIT๙" w:hint="cs"/>
          <w:sz w:val="32"/>
          <w:szCs w:val="32"/>
          <w:cs/>
        </w:rPr>
        <w:t>เพื่อลงทะเบียนภายในวันที่ 10 ธันวาคม 2564 และ เข้าร่วมอบรมตามกำหนดการ</w:t>
      </w:r>
    </w:p>
    <w:p w14:paraId="031F5D22" w14:textId="4FAC36B0" w:rsidR="00BA4B8B" w:rsidRPr="00077A49" w:rsidRDefault="00BA4B8B" w:rsidP="00730420">
      <w:pPr>
        <w:spacing w:before="120"/>
        <w:ind w:right="-1" w:firstLine="1411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077A49">
        <w:rPr>
          <w:rFonts w:ascii="TH SarabunIT๙" w:hAnsi="TH SarabunIT๙" w:cs="TH SarabunIT๙"/>
          <w:spacing w:val="-4"/>
          <w:sz w:val="32"/>
          <w:szCs w:val="32"/>
          <w:cs/>
        </w:rPr>
        <w:t>จึงเรียนมาเพื่อโปรดพิจารณา</w:t>
      </w:r>
      <w:r w:rsidR="00A65E07" w:rsidRPr="00077A49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="00A65E07" w:rsidRPr="00077A49">
        <w:rPr>
          <w:rFonts w:ascii="TH SarabunIT๙" w:hAnsi="TH SarabunIT๙" w:cs="TH SarabunIT๙" w:hint="cs"/>
          <w:spacing w:val="-4"/>
          <w:sz w:val="32"/>
          <w:szCs w:val="32"/>
          <w:cs/>
        </w:rPr>
        <w:t>หากเห็นชอบโปรดลงนามในหนังสือฯ ตามที่เรียนเสนอมาพร้อมนี้</w:t>
      </w:r>
    </w:p>
    <w:p w14:paraId="031F5D23" w14:textId="45753365" w:rsidR="002F4EB2" w:rsidRPr="00077A49" w:rsidRDefault="002F4EB2" w:rsidP="00BA4B8B">
      <w:pPr>
        <w:spacing w:before="120"/>
        <w:ind w:right="-1" w:firstLine="1411"/>
        <w:rPr>
          <w:rFonts w:ascii="TH SarabunIT๙" w:hAnsi="TH SarabunIT๙" w:cs="TH SarabunIT๙"/>
          <w:sz w:val="32"/>
          <w:szCs w:val="32"/>
          <w:cs/>
        </w:rPr>
      </w:pPr>
    </w:p>
    <w:p w14:paraId="031F5D24" w14:textId="79C22CBE" w:rsidR="007923CB" w:rsidRPr="00077A49" w:rsidRDefault="007923CB" w:rsidP="00BA4B8B">
      <w:pPr>
        <w:spacing w:before="120"/>
        <w:ind w:right="-1" w:firstLine="1411"/>
        <w:rPr>
          <w:rFonts w:ascii="TH SarabunIT๙" w:hAnsi="TH SarabunIT๙" w:cs="TH SarabunIT๙"/>
          <w:sz w:val="32"/>
          <w:szCs w:val="32"/>
        </w:rPr>
      </w:pPr>
    </w:p>
    <w:p w14:paraId="031F5D26" w14:textId="7A2B73AA" w:rsidR="00A65E07" w:rsidRPr="00077A49" w:rsidRDefault="00F1399F" w:rsidP="00763FD9">
      <w:pPr>
        <w:ind w:firstLine="1440"/>
        <w:rPr>
          <w:rFonts w:ascii="TH SarabunIT๙" w:hAnsi="TH SarabunIT๙" w:cs="TH SarabunIT๙"/>
          <w:sz w:val="32"/>
          <w:szCs w:val="32"/>
        </w:rPr>
      </w:pPr>
      <w:r w:rsidRPr="0007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07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07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07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077A49">
        <w:rPr>
          <w:rFonts w:ascii="TH SarabunIT๙" w:hAnsi="TH SarabunIT๙" w:cs="TH SarabunIT๙" w:hint="cs"/>
          <w:sz w:val="32"/>
          <w:szCs w:val="32"/>
          <w:cs/>
        </w:rPr>
        <w:tab/>
      </w:r>
      <w:r w:rsidR="00600E0D" w:rsidRPr="00077A49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077A49">
        <w:rPr>
          <w:rFonts w:ascii="TH SarabunIT๙" w:hAnsi="TH SarabunIT๙" w:cs="TH SarabunIT๙" w:hint="cs"/>
          <w:sz w:val="32"/>
          <w:szCs w:val="32"/>
          <w:cs/>
        </w:rPr>
        <w:t>(นา</w:t>
      </w:r>
      <w:r w:rsidR="00600E0D" w:rsidRPr="00077A49">
        <w:rPr>
          <w:rFonts w:ascii="TH SarabunIT๙" w:hAnsi="TH SarabunIT๙" w:cs="TH SarabunIT๙" w:hint="cs"/>
          <w:sz w:val="32"/>
          <w:szCs w:val="32"/>
          <w:cs/>
        </w:rPr>
        <w:t>ย</w:t>
      </w:r>
      <w:r w:rsidR="00D43B54" w:rsidRPr="00077A49">
        <w:rPr>
          <w:rFonts w:ascii="TH SarabunIT๙" w:hAnsi="TH SarabunIT๙" w:cs="TH SarabunIT๙" w:hint="cs"/>
          <w:sz w:val="32"/>
          <w:szCs w:val="32"/>
          <w:cs/>
        </w:rPr>
        <w:t>ก</w:t>
      </w:r>
      <w:proofErr w:type="spellStart"/>
      <w:r w:rsidR="00D43B54" w:rsidRPr="00077A49">
        <w:rPr>
          <w:rFonts w:ascii="TH SarabunIT๙" w:hAnsi="TH SarabunIT๙" w:cs="TH SarabunIT๙" w:hint="cs"/>
          <w:sz w:val="32"/>
          <w:szCs w:val="32"/>
          <w:cs/>
        </w:rPr>
        <w:t>ฤษฎา</w:t>
      </w:r>
      <w:proofErr w:type="spellEnd"/>
      <w:r w:rsidR="00D43B54" w:rsidRPr="00077A49">
        <w:rPr>
          <w:rFonts w:ascii="TH SarabunIT๙" w:hAnsi="TH SarabunIT๙" w:cs="TH SarabunIT๙" w:hint="cs"/>
          <w:sz w:val="32"/>
          <w:szCs w:val="32"/>
          <w:cs/>
        </w:rPr>
        <w:t>พง</w:t>
      </w:r>
      <w:proofErr w:type="spellStart"/>
      <w:r w:rsidR="00D43B54" w:rsidRPr="00077A49">
        <w:rPr>
          <w:rFonts w:ascii="TH SarabunIT๙" w:hAnsi="TH SarabunIT๙" w:cs="TH SarabunIT๙" w:hint="cs"/>
          <w:sz w:val="32"/>
          <w:szCs w:val="32"/>
          <w:cs/>
        </w:rPr>
        <w:t>ษ์</w:t>
      </w:r>
      <w:proofErr w:type="spellEnd"/>
      <w:r w:rsidR="00D43B54" w:rsidRPr="00077A49">
        <w:rPr>
          <w:rFonts w:ascii="TH SarabunIT๙" w:hAnsi="TH SarabunIT๙" w:cs="TH SarabunIT๙" w:hint="cs"/>
          <w:sz w:val="32"/>
          <w:szCs w:val="32"/>
          <w:cs/>
        </w:rPr>
        <w:t xml:space="preserve">  สุตะ</w:t>
      </w:r>
      <w:r w:rsidRPr="00077A49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8B8D2EC" w14:textId="6336AC8C" w:rsidR="00B646D7" w:rsidRPr="00077A49" w:rsidRDefault="00F1399F" w:rsidP="00B646D7">
      <w:pPr>
        <w:ind w:firstLine="1440"/>
        <w:rPr>
          <w:rFonts w:ascii="TH SarabunIT๙" w:hAnsi="TH SarabunIT๙" w:cs="TH SarabunIT๙"/>
          <w:sz w:val="32"/>
          <w:szCs w:val="32"/>
          <w:cs/>
        </w:rPr>
        <w:sectPr w:rsidR="00B646D7" w:rsidRPr="00077A49" w:rsidSect="00025BE8">
          <w:headerReference w:type="even" r:id="rId9"/>
          <w:headerReference w:type="default" r:id="rId10"/>
          <w:footerReference w:type="first" r:id="rId11"/>
          <w:pgSz w:w="11906" w:h="16838" w:code="9"/>
          <w:pgMar w:top="851" w:right="1134" w:bottom="1135" w:left="1701" w:header="558" w:footer="0" w:gutter="0"/>
          <w:pgNumType w:fmt="thaiNumbers"/>
          <w:cols w:space="720"/>
          <w:titlePg/>
          <w:docGrid w:linePitch="360"/>
        </w:sectPr>
      </w:pPr>
      <w:r w:rsidRPr="0007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07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07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077A49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</w:t>
      </w:r>
      <w:r w:rsidR="00DD1ED1" w:rsidRPr="00077A4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43B54" w:rsidRPr="00077A49">
        <w:rPr>
          <w:rFonts w:ascii="TH SarabunIT๙" w:hAnsi="TH SarabunIT๙" w:cs="TH SarabunIT๙" w:hint="cs"/>
          <w:sz w:val="32"/>
          <w:szCs w:val="32"/>
          <w:cs/>
        </w:rPr>
        <w:t>ครูโรงเรียนสารทิศพิทยาคม</w:t>
      </w:r>
    </w:p>
    <w:p w14:paraId="58E7627B" w14:textId="08AAEE88" w:rsidR="00B646D7" w:rsidRPr="00F97821" w:rsidRDefault="00B646D7" w:rsidP="00B646D7">
      <w:pPr>
        <w:rPr>
          <w:rFonts w:ascii="TH SarabunIT๙" w:hAnsi="TH SarabunIT๙" w:cs="TH SarabunIT๙"/>
          <w:sz w:val="28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1824" behindDoc="1" locked="0" layoutInCell="1" allowOverlap="1" wp14:anchorId="45808BD7" wp14:editId="625486DB">
            <wp:simplePos x="0" y="0"/>
            <wp:positionH relativeFrom="margin">
              <wp:align>center</wp:align>
            </wp:positionH>
            <wp:positionV relativeFrom="paragraph">
              <wp:posOffset>-786765</wp:posOffset>
            </wp:positionV>
            <wp:extent cx="986790" cy="1079500"/>
            <wp:effectExtent l="0" t="0" r="3810" b="6350"/>
            <wp:wrapNone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6223">
        <w:rPr>
          <w:rFonts w:ascii="TH SarabunIT๙" w:hAnsi="TH SarabunIT๙" w:cs="TH SarabunIT๙"/>
          <w:sz w:val="32"/>
          <w:szCs w:val="32"/>
          <w:cs/>
        </w:rPr>
        <w:t>ที่ ศธ ๐๔</w:t>
      </w:r>
      <w:r>
        <w:rPr>
          <w:rFonts w:ascii="TH SarabunIT๙" w:hAnsi="TH SarabunIT๙" w:cs="TH SarabunIT๙"/>
          <w:sz w:val="32"/>
          <w:szCs w:val="32"/>
        </w:rPr>
        <w:t>311</w:t>
      </w:r>
      <w:r w:rsidRPr="00B56223">
        <w:rPr>
          <w:rFonts w:ascii="TH SarabunIT๙" w:hAnsi="TH SarabunIT๙" w:cs="TH SarabunIT๙"/>
          <w:sz w:val="32"/>
          <w:szCs w:val="32"/>
        </w:rPr>
        <w:t>/</w:t>
      </w:r>
      <w:r w:rsidR="00744731">
        <w:rPr>
          <w:rFonts w:hint="cs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  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B56223">
        <w:rPr>
          <w:rFonts w:ascii="TH SarabunIT๙" w:hAnsi="TH SarabunIT๙" w:cs="TH SarabunIT๙"/>
          <w:sz w:val="32"/>
          <w:szCs w:val="32"/>
        </w:rPr>
        <w:t xml:space="preserve">    </w:t>
      </w:r>
      <w:r w:rsidRPr="00B56223">
        <w:rPr>
          <w:rFonts w:ascii="TH SarabunIT๙" w:hAnsi="TH SarabunIT๙" w:cs="TH SarabunIT๙"/>
          <w:sz w:val="32"/>
          <w:szCs w:val="32"/>
        </w:rPr>
        <w:tab/>
        <w:t xml:space="preserve">    </w:t>
      </w:r>
      <w:bookmarkStart w:id="3" w:name="_Hlk74735015"/>
      <w:r w:rsidRPr="00F97821">
        <w:rPr>
          <w:rFonts w:ascii="TH SarabunIT๙" w:hAnsi="TH SarabunIT๙" w:cs="TH SarabunIT๙"/>
          <w:sz w:val="28"/>
          <w:szCs w:val="32"/>
          <w:cs/>
        </w:rPr>
        <w:t>สำนักงานเขตพื้นที่การศึกษามัธยม</w:t>
      </w:r>
      <w:r>
        <w:rPr>
          <w:rFonts w:ascii="TH SarabunIT๙" w:hAnsi="TH SarabunIT๙" w:cs="TH SarabunIT๙" w:hint="cs"/>
          <w:sz w:val="28"/>
          <w:szCs w:val="32"/>
          <w:cs/>
        </w:rPr>
        <w:t>ศึกษาน่าน</w:t>
      </w:r>
      <w:bookmarkEnd w:id="3"/>
    </w:p>
    <w:p w14:paraId="3FB9F268" w14:textId="2D15BC75" w:rsidR="00B646D7" w:rsidRDefault="00B646D7" w:rsidP="00B646D7">
      <w:pPr>
        <w:rPr>
          <w:rFonts w:ascii="TH SarabunIT๙" w:hAnsi="TH SarabunIT๙" w:cs="TH SarabunIT๙"/>
          <w:sz w:val="28"/>
          <w:szCs w:val="32"/>
          <w:cs/>
        </w:rPr>
      </w:pPr>
      <w:r w:rsidRPr="00F97821">
        <w:rPr>
          <w:rFonts w:ascii="TH SarabunIT๙" w:hAnsi="TH SarabunIT๙" w:cs="TH SarabunIT๙"/>
          <w:sz w:val="28"/>
          <w:szCs w:val="32"/>
        </w:rPr>
        <w:tab/>
      </w:r>
      <w:r w:rsidRPr="00F97821">
        <w:rPr>
          <w:rFonts w:ascii="TH SarabunIT๙" w:hAnsi="TH SarabunIT๙" w:cs="TH SarabunIT๙"/>
          <w:sz w:val="28"/>
          <w:szCs w:val="32"/>
        </w:rPr>
        <w:tab/>
      </w:r>
      <w:r w:rsidRPr="00F97821">
        <w:rPr>
          <w:rFonts w:ascii="TH SarabunIT๙" w:hAnsi="TH SarabunIT๙" w:cs="TH SarabunIT๙"/>
          <w:sz w:val="28"/>
          <w:szCs w:val="32"/>
        </w:rPr>
        <w:tab/>
      </w:r>
      <w:r w:rsidRPr="00F97821">
        <w:rPr>
          <w:rFonts w:ascii="TH SarabunIT๙" w:hAnsi="TH SarabunIT๙" w:cs="TH SarabunIT๙"/>
          <w:sz w:val="28"/>
          <w:szCs w:val="32"/>
        </w:rPr>
        <w:tab/>
      </w:r>
      <w:r w:rsidRPr="00F97821">
        <w:rPr>
          <w:rFonts w:ascii="TH SarabunIT๙" w:hAnsi="TH SarabunIT๙" w:cs="TH SarabunIT๙"/>
          <w:sz w:val="28"/>
          <w:szCs w:val="32"/>
        </w:rPr>
        <w:tab/>
      </w:r>
      <w:r w:rsidRPr="00F97821">
        <w:rPr>
          <w:rFonts w:ascii="TH SarabunIT๙" w:hAnsi="TH SarabunIT๙" w:cs="TH SarabunIT๙"/>
          <w:sz w:val="28"/>
          <w:szCs w:val="32"/>
        </w:rPr>
        <w:tab/>
        <w:t xml:space="preserve">         </w:t>
      </w:r>
      <w:r>
        <w:rPr>
          <w:rFonts w:ascii="TH SarabunIT๙" w:hAnsi="TH SarabunIT๙" w:cs="TH SarabunIT๙"/>
          <w:sz w:val="28"/>
          <w:szCs w:val="32"/>
        </w:rPr>
        <w:t xml:space="preserve">        </w:t>
      </w:r>
      <w:r w:rsidRPr="00865D36">
        <w:rPr>
          <w:rFonts w:ascii="TH SarabunIT๙" w:hAnsi="TH SarabunIT๙" w:cs="TH SarabunIT๙"/>
          <w:sz w:val="32"/>
          <w:szCs w:val="36"/>
        </w:rPr>
        <w:t>281</w:t>
      </w:r>
      <w:r>
        <w:rPr>
          <w:rFonts w:ascii="TH SarabunIT๙" w:hAnsi="TH SarabunIT๙" w:cs="TH SarabunIT๙"/>
          <w:sz w:val="28"/>
          <w:szCs w:val="32"/>
        </w:rPr>
        <w:t xml:space="preserve"> </w:t>
      </w:r>
      <w:r>
        <w:rPr>
          <w:rFonts w:ascii="TH SarabunIT๙" w:hAnsi="TH SarabunIT๙" w:cs="TH SarabunIT๙" w:hint="cs"/>
          <w:sz w:val="28"/>
          <w:szCs w:val="32"/>
          <w:cs/>
        </w:rPr>
        <w:t>หมู่ที่ 2 ถนนพุทธบูชา</w:t>
      </w:r>
      <w:r w:rsidRPr="00F97821">
        <w:rPr>
          <w:rFonts w:ascii="TH SarabunIT๙" w:hAnsi="TH SarabunIT๙" w:cs="TH SarabunIT๙"/>
          <w:sz w:val="28"/>
          <w:szCs w:val="32"/>
          <w:cs/>
        </w:rPr>
        <w:t xml:space="preserve"> </w:t>
      </w:r>
      <w:r w:rsidR="009F5941">
        <w:rPr>
          <w:rFonts w:ascii="TH SarabunIT๙" w:hAnsi="TH SarabunIT๙" w:cs="TH SarabunIT๙" w:hint="cs"/>
          <w:sz w:val="28"/>
          <w:szCs w:val="32"/>
          <w:cs/>
        </w:rPr>
        <w:t>ตำบลฝายแก้ว</w:t>
      </w:r>
    </w:p>
    <w:p w14:paraId="5B9564EF" w14:textId="77777777" w:rsidR="00B646D7" w:rsidRPr="006926ED" w:rsidRDefault="00B646D7" w:rsidP="00B646D7">
      <w:pPr>
        <w:ind w:left="4320"/>
        <w:rPr>
          <w:rFonts w:ascii="TH SarabunIT๙" w:hAnsi="TH SarabunIT๙" w:cs="TH SarabunIT๙"/>
          <w:sz w:val="28"/>
          <w:szCs w:val="32"/>
        </w:rPr>
      </w:pPr>
      <w:r>
        <w:rPr>
          <w:rFonts w:ascii="TH SarabunIT๙" w:hAnsi="TH SarabunIT๙" w:cs="TH SarabunIT๙" w:hint="cs"/>
          <w:sz w:val="28"/>
          <w:szCs w:val="32"/>
          <w:cs/>
        </w:rPr>
        <w:t xml:space="preserve">         </w:t>
      </w:r>
      <w:r>
        <w:rPr>
          <w:rFonts w:ascii="TH SarabunIT๙" w:hAnsi="TH SarabunIT๙" w:cs="TH SarabunIT๙"/>
          <w:sz w:val="28"/>
          <w:szCs w:val="32"/>
        </w:rPr>
        <w:t xml:space="preserve">       </w:t>
      </w:r>
      <w:r>
        <w:rPr>
          <w:rFonts w:ascii="TH SarabunIT๙" w:hAnsi="TH SarabunIT๙" w:cs="TH SarabunIT๙"/>
          <w:sz w:val="28"/>
          <w:szCs w:val="32"/>
          <w:cs/>
        </w:rPr>
        <w:t>อำเภอภูเพียง จังหวัดน่าน ๕5</w:t>
      </w:r>
      <w:r w:rsidRPr="00F97821">
        <w:rPr>
          <w:rFonts w:ascii="TH SarabunIT๙" w:hAnsi="TH SarabunIT๙" w:cs="TH SarabunIT๙"/>
          <w:sz w:val="28"/>
          <w:szCs w:val="32"/>
          <w:cs/>
        </w:rPr>
        <w:t>๐๐๐</w:t>
      </w:r>
    </w:p>
    <w:p w14:paraId="0D4E06E9" w14:textId="2F3D4615" w:rsidR="00B646D7" w:rsidRPr="004F6101" w:rsidRDefault="00B646D7" w:rsidP="00B646D7">
      <w:pPr>
        <w:spacing w:before="120"/>
        <w:rPr>
          <w:rFonts w:ascii="TH SarabunIT๙" w:hAnsi="TH SarabunIT๙" w:cs="TH SarabunIT๙"/>
          <w:color w:val="FF0000"/>
          <w:sz w:val="32"/>
          <w:szCs w:val="32"/>
        </w:rPr>
      </w:pPr>
      <w:r w:rsidRPr="004F6101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</w:t>
      </w:r>
      <w:r w:rsidRPr="004F6101"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</w:r>
      <w:r w:rsidRPr="004F6101"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</w:r>
      <w:r w:rsidRPr="004F6101"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</w:r>
      <w:r w:rsidRPr="004F6101"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</w:r>
      <w:r w:rsidRPr="004F6101"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</w:r>
      <w:r w:rsidRPr="0079556E">
        <w:rPr>
          <w:rFonts w:ascii="TH SarabunIT๙" w:hAnsi="TH SarabunIT๙" w:cs="TH SarabunIT๙"/>
          <w:sz w:val="32"/>
          <w:szCs w:val="32"/>
          <w:cs/>
        </w:rPr>
        <w:t xml:space="preserve">   </w:t>
      </w:r>
      <w:r w:rsidRPr="0079556E">
        <w:rPr>
          <w:rFonts w:ascii="TH SarabunIT๙" w:hAnsi="TH SarabunIT๙" w:cs="TH SarabunIT๙" w:hint="cs"/>
          <w:sz w:val="32"/>
          <w:szCs w:val="32"/>
          <w:cs/>
        </w:rPr>
        <w:t xml:space="preserve">       </w:t>
      </w:r>
      <w:r w:rsidR="0079556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556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4731">
        <w:rPr>
          <w:rFonts w:ascii="TH SarabunIT๙" w:hAnsi="TH SarabunIT๙" w:cs="TH SarabunIT๙" w:hint="cs"/>
          <w:sz w:val="32"/>
          <w:szCs w:val="32"/>
          <w:cs/>
        </w:rPr>
        <w:t xml:space="preserve">       </w:t>
      </w:r>
      <w:r w:rsidR="00D46F78">
        <w:rPr>
          <w:rFonts w:ascii="TH SarabunIT๙" w:hAnsi="TH SarabunIT๙" w:cs="TH SarabunIT๙" w:hint="cs"/>
          <w:sz w:val="32"/>
          <w:szCs w:val="32"/>
          <w:cs/>
        </w:rPr>
        <w:t>ธันวาคม</w:t>
      </w:r>
      <w:r w:rsidR="004F6101" w:rsidRPr="008A6F38">
        <w:rPr>
          <w:rFonts w:ascii="TH SarabunIT๙" w:hAnsi="TH SarabunIT๙" w:cs="TH SarabunIT๙"/>
          <w:sz w:val="32"/>
          <w:szCs w:val="32"/>
          <w:cs/>
        </w:rPr>
        <w:t xml:space="preserve"> 2564            </w:t>
      </w:r>
    </w:p>
    <w:p w14:paraId="638DF82C" w14:textId="0E0FB927" w:rsidR="002E4778" w:rsidRPr="00744731" w:rsidRDefault="00B646D7" w:rsidP="0091591D">
      <w:pPr>
        <w:spacing w:before="120"/>
        <w:ind w:right="-46"/>
        <w:jc w:val="thaiDistribute"/>
        <w:rPr>
          <w:rFonts w:ascii="TH SarabunIT๙" w:hAnsi="TH SarabunIT๙" w:cs="TH SarabunIT๙"/>
          <w:spacing w:val="-8"/>
          <w:sz w:val="32"/>
          <w:szCs w:val="32"/>
          <w:cs/>
        </w:rPr>
      </w:pPr>
      <w:r w:rsidRPr="00727147">
        <w:rPr>
          <w:rFonts w:ascii="TH SarabunIT๙" w:hAnsi="TH SarabunIT๙" w:cs="TH SarabunIT๙"/>
          <w:sz w:val="32"/>
          <w:szCs w:val="32"/>
          <w:cs/>
        </w:rPr>
        <w:t>เรื่อ</w:t>
      </w:r>
      <w:r w:rsidRPr="00727147">
        <w:rPr>
          <w:rFonts w:ascii="TH SarabunIT๙" w:hAnsi="TH SarabunIT๙" w:cs="TH SarabunIT๙" w:hint="cs"/>
          <w:sz w:val="32"/>
          <w:szCs w:val="32"/>
          <w:cs/>
        </w:rPr>
        <w:t xml:space="preserve">ง  </w:t>
      </w:r>
      <w:r w:rsidR="00DA27A0" w:rsidRPr="00DA27A0">
        <w:rPr>
          <w:rFonts w:ascii="TH SarabunIT๙" w:hAnsi="TH SarabunIT๙" w:cs="TH SarabunIT๙"/>
          <w:spacing w:val="-8"/>
          <w:sz w:val="32"/>
          <w:szCs w:val="32"/>
          <w:cs/>
        </w:rPr>
        <w:t>โครงการพัฒนาและส่งเสริมการเรียนรู้เพื่อเสริมสร้างความปลอดภัย</w:t>
      </w:r>
    </w:p>
    <w:p w14:paraId="39708910" w14:textId="5D78F3A1" w:rsidR="00C833A0" w:rsidRDefault="00B646D7" w:rsidP="00C833A0">
      <w:pPr>
        <w:tabs>
          <w:tab w:val="left" w:pos="9000"/>
        </w:tabs>
        <w:spacing w:before="120"/>
        <w:rPr>
          <w:rFonts w:ascii="TH SarabunIT๙" w:hAnsi="TH SarabunIT๙" w:cs="TH SarabunIT๙"/>
          <w:sz w:val="32"/>
          <w:szCs w:val="32"/>
        </w:rPr>
      </w:pPr>
      <w:r w:rsidRPr="00EB355B">
        <w:rPr>
          <w:rFonts w:ascii="TH SarabunIT๙" w:hAnsi="TH SarabunIT๙" w:cs="TH SarabunIT๙"/>
          <w:sz w:val="32"/>
          <w:szCs w:val="32"/>
          <w:cs/>
        </w:rPr>
        <w:t>เรียน</w:t>
      </w:r>
      <w:r w:rsidRPr="00EB355B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C833A0" w:rsidRPr="00A0177C">
        <w:rPr>
          <w:rFonts w:ascii="TH SarabunIT๙" w:hAnsi="TH SarabunIT๙" w:cs="TH SarabunIT๙"/>
          <w:sz w:val="32"/>
          <w:szCs w:val="32"/>
          <w:cs/>
        </w:rPr>
        <w:t>ผู้อำนวยการโรงเรียน</w:t>
      </w:r>
      <w:r w:rsidR="00DA27A0">
        <w:rPr>
          <w:rFonts w:ascii="TH SarabunIT๙" w:hAnsi="TH SarabunIT๙" w:cs="TH SarabunIT๙" w:hint="cs"/>
          <w:sz w:val="32"/>
          <w:szCs w:val="32"/>
          <w:cs/>
        </w:rPr>
        <w:t>ท่าวังผาพิทยาคม</w:t>
      </w:r>
    </w:p>
    <w:p w14:paraId="269F2D4A" w14:textId="77777777" w:rsidR="000A6296" w:rsidRDefault="00EB57EF" w:rsidP="000A6296">
      <w:pPr>
        <w:spacing w:before="120"/>
        <w:ind w:left="1440" w:right="-46" w:hanging="1440"/>
        <w:rPr>
          <w:rFonts w:ascii="TH SarabunPSK" w:hAnsi="TH SarabunPSK" w:cs="TH SarabunPSK"/>
          <w:color w:val="0D0D00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สิ่งที่ส่งมาด้วย</w:t>
      </w:r>
      <w:r w:rsidR="003C7C5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1591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1591D">
        <w:rPr>
          <w:rFonts w:ascii="TH SarabunPSK" w:hAnsi="TH SarabunPSK" w:cs="TH SarabunPSK" w:hint="cs"/>
          <w:color w:val="0B0B00"/>
          <w:sz w:val="32"/>
          <w:szCs w:val="32"/>
          <w:cs/>
        </w:rPr>
        <w:t xml:space="preserve">  </w:t>
      </w:r>
      <w:r w:rsidR="00DA27A0">
        <w:rPr>
          <w:rFonts w:ascii="TH SarabunPSK" w:hAnsi="TH SarabunPSK" w:cs="TH SarabunPSK" w:hint="cs"/>
          <w:color w:val="0B0B00"/>
          <w:sz w:val="32"/>
          <w:szCs w:val="32"/>
          <w:cs/>
        </w:rPr>
        <w:t xml:space="preserve">๑. </w:t>
      </w:r>
      <w:r w:rsidR="00DA27A0" w:rsidRPr="00DA27A0">
        <w:rPr>
          <w:rFonts w:ascii="TH SarabunPSK" w:hAnsi="TH SarabunPSK" w:cs="TH SarabunPSK"/>
          <w:color w:val="0B0B00"/>
          <w:sz w:val="32"/>
          <w:szCs w:val="32"/>
          <w:cs/>
        </w:rPr>
        <w:t>โครงการพัฒนาและส่งเสริมการเรียนรู้เพื่อเสริมสร้างความปลอดภัย</w:t>
      </w:r>
      <w:r w:rsidR="00DA27A0">
        <w:rPr>
          <w:rFonts w:ascii="TH SarabunPSK" w:hAnsi="TH SarabunPSK" w:cs="TH SarabunPSK" w:hint="cs"/>
          <w:color w:val="121200"/>
          <w:sz w:val="32"/>
          <w:szCs w:val="32"/>
          <w:cs/>
        </w:rPr>
        <w:t xml:space="preserve">  </w:t>
      </w:r>
      <w:r w:rsidR="0091591D">
        <w:rPr>
          <w:rFonts w:ascii="TH SarabunPSK" w:hAnsi="TH SarabunPSK" w:cs="TH SarabunPSK" w:hint="cs"/>
          <w:color w:val="121200"/>
          <w:sz w:val="32"/>
          <w:szCs w:val="32"/>
          <w:cs/>
        </w:rPr>
        <w:t xml:space="preserve">    </w:t>
      </w:r>
      <w:r w:rsidR="000A6296">
        <w:rPr>
          <w:rFonts w:ascii="TH SarabunPSK" w:hAnsi="TH SarabunPSK" w:cs="TH SarabunPSK" w:hint="cs"/>
          <w:color w:val="121200"/>
          <w:sz w:val="32"/>
          <w:szCs w:val="32"/>
          <w:cs/>
        </w:rPr>
        <w:t xml:space="preserve"> </w:t>
      </w:r>
      <w:r w:rsidR="00C833A0">
        <w:rPr>
          <w:rFonts w:ascii="TH SarabunPSK" w:hAnsi="TH SarabunPSK" w:cs="TH SarabunPSK"/>
          <w:color w:val="121200"/>
          <w:sz w:val="32"/>
          <w:szCs w:val="32"/>
          <w:cs/>
        </w:rPr>
        <w:t>จ</w:t>
      </w:r>
      <w:r w:rsidR="00C833A0">
        <w:rPr>
          <w:rFonts w:ascii="TH SarabunPSK" w:hAnsi="TH SarabunPSK" w:cs="TH SarabunPSK" w:hint="cs"/>
          <w:color w:val="121200"/>
          <w:sz w:val="32"/>
          <w:szCs w:val="32"/>
          <w:cs/>
        </w:rPr>
        <w:t>ำ</w:t>
      </w:r>
      <w:r w:rsidR="00C833A0">
        <w:rPr>
          <w:rFonts w:ascii="TH SarabunPSK" w:hAnsi="TH SarabunPSK" w:cs="TH SarabunPSK"/>
          <w:color w:val="121200"/>
          <w:sz w:val="32"/>
          <w:szCs w:val="32"/>
          <w:cs/>
        </w:rPr>
        <w:t>นวน</w:t>
      </w:r>
      <w:r w:rsidR="00C833A0">
        <w:rPr>
          <w:rFonts w:ascii="TH SarabunPSK" w:hAnsi="TH SarabunPSK" w:cs="TH SarabunPSK"/>
          <w:color w:val="121200"/>
          <w:sz w:val="32"/>
          <w:szCs w:val="32"/>
        </w:rPr>
        <w:t xml:space="preserve"> </w:t>
      </w:r>
      <w:r w:rsidR="00C833A0">
        <w:rPr>
          <w:rFonts w:ascii="TH SarabunPSK" w:hAnsi="TH SarabunPSK" w:cs="TH SarabunPSK"/>
          <w:color w:val="0F0F00"/>
          <w:sz w:val="32"/>
          <w:szCs w:val="32"/>
          <w:cs/>
        </w:rPr>
        <w:t>๑</w:t>
      </w:r>
      <w:r w:rsidR="00C833A0">
        <w:rPr>
          <w:rFonts w:ascii="TH SarabunPSK" w:hAnsi="TH SarabunPSK" w:cs="TH SarabunPSK"/>
          <w:color w:val="0F0F00"/>
          <w:sz w:val="32"/>
          <w:szCs w:val="32"/>
        </w:rPr>
        <w:t xml:space="preserve"> </w:t>
      </w:r>
      <w:r w:rsidR="00C833A0">
        <w:rPr>
          <w:rFonts w:ascii="TH SarabunPSK" w:hAnsi="TH SarabunPSK" w:cs="TH SarabunPSK"/>
          <w:color w:val="0D0D00"/>
          <w:sz w:val="32"/>
          <w:szCs w:val="32"/>
          <w:cs/>
        </w:rPr>
        <w:t>ฉบั</w:t>
      </w:r>
      <w:r w:rsidR="0091591D">
        <w:rPr>
          <w:rFonts w:ascii="TH SarabunPSK" w:hAnsi="TH SarabunPSK" w:cs="TH SarabunPSK" w:hint="cs"/>
          <w:color w:val="0D0D00"/>
          <w:sz w:val="32"/>
          <w:szCs w:val="32"/>
          <w:cs/>
        </w:rPr>
        <w:t>บ</w:t>
      </w:r>
    </w:p>
    <w:p w14:paraId="762F4626" w14:textId="72AA8417" w:rsidR="003C7C5C" w:rsidRDefault="000A6296" w:rsidP="000A6296">
      <w:pPr>
        <w:ind w:left="1440" w:right="-45"/>
        <w:rPr>
          <w:rFonts w:ascii="TH SarabunPSK" w:hAnsi="TH SarabunPSK" w:cs="TH SarabunPSK"/>
          <w:color w:val="0D0D00"/>
          <w:sz w:val="32"/>
          <w:szCs w:val="32"/>
        </w:rPr>
      </w:pPr>
      <w:r>
        <w:rPr>
          <w:rFonts w:ascii="TH SarabunPSK" w:hAnsi="TH SarabunPSK" w:cs="TH SarabunPSK" w:hint="cs"/>
          <w:color w:val="0B0B00"/>
          <w:sz w:val="32"/>
          <w:szCs w:val="32"/>
          <w:cs/>
        </w:rPr>
        <w:t>๒. กำหนดการอบรม</w:t>
      </w:r>
      <w:r>
        <w:rPr>
          <w:rFonts w:ascii="TH SarabunPSK" w:hAnsi="TH SarabunPSK" w:cs="TH SarabunPSK"/>
          <w:color w:val="0B0B00"/>
          <w:sz w:val="32"/>
          <w:szCs w:val="32"/>
          <w:cs/>
        </w:rPr>
        <w:tab/>
      </w:r>
      <w:r>
        <w:rPr>
          <w:rFonts w:ascii="TH SarabunPSK" w:hAnsi="TH SarabunPSK" w:cs="TH SarabunPSK"/>
          <w:color w:val="0B0B00"/>
          <w:sz w:val="32"/>
          <w:szCs w:val="32"/>
          <w:cs/>
        </w:rPr>
        <w:tab/>
      </w:r>
      <w:r>
        <w:rPr>
          <w:rFonts w:ascii="TH SarabunPSK" w:hAnsi="TH SarabunPSK" w:cs="TH SarabunPSK"/>
          <w:color w:val="0B0B00"/>
          <w:sz w:val="32"/>
          <w:szCs w:val="32"/>
          <w:cs/>
        </w:rPr>
        <w:tab/>
      </w:r>
      <w:r>
        <w:rPr>
          <w:rFonts w:ascii="TH SarabunPSK" w:hAnsi="TH SarabunPSK" w:cs="TH SarabunPSK"/>
          <w:color w:val="0B0B00"/>
          <w:sz w:val="32"/>
          <w:szCs w:val="32"/>
          <w:cs/>
        </w:rPr>
        <w:tab/>
      </w:r>
      <w:r>
        <w:rPr>
          <w:rFonts w:ascii="TH SarabunPSK" w:hAnsi="TH SarabunPSK" w:cs="TH SarabunPSK"/>
          <w:color w:val="0B0B00"/>
          <w:sz w:val="32"/>
          <w:szCs w:val="32"/>
          <w:cs/>
        </w:rPr>
        <w:tab/>
      </w:r>
      <w:r>
        <w:rPr>
          <w:rFonts w:ascii="TH SarabunPSK" w:hAnsi="TH SarabunPSK" w:cs="TH SarabunPSK"/>
          <w:color w:val="0B0B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121200"/>
          <w:sz w:val="32"/>
          <w:szCs w:val="32"/>
          <w:cs/>
        </w:rPr>
        <w:t xml:space="preserve">       </w:t>
      </w:r>
      <w:r>
        <w:rPr>
          <w:rFonts w:ascii="TH SarabunPSK" w:hAnsi="TH SarabunPSK" w:cs="TH SarabunPSK"/>
          <w:color w:val="121200"/>
          <w:sz w:val="32"/>
          <w:szCs w:val="32"/>
          <w:cs/>
        </w:rPr>
        <w:t>จ</w:t>
      </w:r>
      <w:r>
        <w:rPr>
          <w:rFonts w:ascii="TH SarabunPSK" w:hAnsi="TH SarabunPSK" w:cs="TH SarabunPSK" w:hint="cs"/>
          <w:color w:val="121200"/>
          <w:sz w:val="32"/>
          <w:szCs w:val="32"/>
          <w:cs/>
        </w:rPr>
        <w:t>ำ</w:t>
      </w:r>
      <w:r>
        <w:rPr>
          <w:rFonts w:ascii="TH SarabunPSK" w:hAnsi="TH SarabunPSK" w:cs="TH SarabunPSK"/>
          <w:color w:val="121200"/>
          <w:sz w:val="32"/>
          <w:szCs w:val="32"/>
          <w:cs/>
        </w:rPr>
        <w:t>นวน</w:t>
      </w:r>
      <w:r>
        <w:rPr>
          <w:rFonts w:ascii="TH SarabunPSK" w:hAnsi="TH SarabunPSK" w:cs="TH SarabunPSK"/>
          <w:color w:val="1212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F0F00"/>
          <w:sz w:val="32"/>
          <w:szCs w:val="32"/>
          <w:cs/>
        </w:rPr>
        <w:t>๑</w:t>
      </w:r>
      <w:r>
        <w:rPr>
          <w:rFonts w:ascii="TH SarabunPSK" w:hAnsi="TH SarabunPSK" w:cs="TH SarabunPSK"/>
          <w:color w:val="0F0F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D0D00"/>
          <w:sz w:val="32"/>
          <w:szCs w:val="32"/>
          <w:cs/>
        </w:rPr>
        <w:t>ฉบั</w:t>
      </w:r>
      <w:r>
        <w:rPr>
          <w:rFonts w:ascii="TH SarabunPSK" w:hAnsi="TH SarabunPSK" w:cs="TH SarabunPSK" w:hint="cs"/>
          <w:color w:val="0D0D00"/>
          <w:sz w:val="32"/>
          <w:szCs w:val="32"/>
          <w:cs/>
        </w:rPr>
        <w:t>บ</w:t>
      </w:r>
    </w:p>
    <w:p w14:paraId="129A607E" w14:textId="06B09B96" w:rsidR="000A6296" w:rsidRDefault="000A6296" w:rsidP="000A6296">
      <w:pPr>
        <w:ind w:left="1440" w:right="-45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PSK" w:hAnsi="TH SarabunPSK" w:cs="TH SarabunPSK" w:hint="cs"/>
          <w:color w:val="0B0B00"/>
          <w:sz w:val="32"/>
          <w:szCs w:val="32"/>
          <w:cs/>
        </w:rPr>
        <w:t>๓. คำชี้แจงการสมัครเข้าร่วมโครงการฯ</w:t>
      </w:r>
      <w:r>
        <w:rPr>
          <w:rFonts w:ascii="TH SarabunPSK" w:hAnsi="TH SarabunPSK" w:cs="TH SarabunPSK"/>
          <w:color w:val="0B0B00"/>
          <w:sz w:val="32"/>
          <w:szCs w:val="32"/>
          <w:cs/>
        </w:rPr>
        <w:tab/>
      </w:r>
      <w:r>
        <w:rPr>
          <w:rFonts w:ascii="TH SarabunPSK" w:hAnsi="TH SarabunPSK" w:cs="TH SarabunPSK"/>
          <w:color w:val="0B0B00"/>
          <w:sz w:val="32"/>
          <w:szCs w:val="32"/>
          <w:cs/>
        </w:rPr>
        <w:tab/>
      </w:r>
      <w:r>
        <w:rPr>
          <w:rFonts w:ascii="TH SarabunPSK" w:hAnsi="TH SarabunPSK" w:cs="TH SarabunPSK"/>
          <w:color w:val="0B0B00"/>
          <w:sz w:val="32"/>
          <w:szCs w:val="32"/>
          <w:cs/>
        </w:rPr>
        <w:tab/>
      </w:r>
      <w:r>
        <w:rPr>
          <w:rFonts w:ascii="TH SarabunPSK" w:hAnsi="TH SarabunPSK" w:cs="TH SarabunPSK"/>
          <w:color w:val="0B0B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121200"/>
          <w:sz w:val="32"/>
          <w:szCs w:val="32"/>
          <w:cs/>
        </w:rPr>
        <w:t xml:space="preserve">       </w:t>
      </w:r>
      <w:r>
        <w:rPr>
          <w:rFonts w:ascii="TH SarabunPSK" w:hAnsi="TH SarabunPSK" w:cs="TH SarabunPSK"/>
          <w:color w:val="121200"/>
          <w:sz w:val="32"/>
          <w:szCs w:val="32"/>
          <w:cs/>
        </w:rPr>
        <w:t>จ</w:t>
      </w:r>
      <w:r>
        <w:rPr>
          <w:rFonts w:ascii="TH SarabunPSK" w:hAnsi="TH SarabunPSK" w:cs="TH SarabunPSK" w:hint="cs"/>
          <w:color w:val="121200"/>
          <w:sz w:val="32"/>
          <w:szCs w:val="32"/>
          <w:cs/>
        </w:rPr>
        <w:t>ำ</w:t>
      </w:r>
      <w:r>
        <w:rPr>
          <w:rFonts w:ascii="TH SarabunPSK" w:hAnsi="TH SarabunPSK" w:cs="TH SarabunPSK"/>
          <w:color w:val="121200"/>
          <w:sz w:val="32"/>
          <w:szCs w:val="32"/>
          <w:cs/>
        </w:rPr>
        <w:t>นวน</w:t>
      </w:r>
      <w:r>
        <w:rPr>
          <w:rFonts w:ascii="TH SarabunPSK" w:hAnsi="TH SarabunPSK" w:cs="TH SarabunPSK"/>
          <w:color w:val="1212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F0F00"/>
          <w:sz w:val="32"/>
          <w:szCs w:val="32"/>
          <w:cs/>
        </w:rPr>
        <w:t>๑</w:t>
      </w:r>
      <w:r>
        <w:rPr>
          <w:rFonts w:ascii="TH SarabunPSK" w:hAnsi="TH SarabunPSK" w:cs="TH SarabunPSK"/>
          <w:color w:val="0F0F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D0D00"/>
          <w:sz w:val="32"/>
          <w:szCs w:val="32"/>
          <w:cs/>
        </w:rPr>
        <w:t>ฉบั</w:t>
      </w:r>
      <w:r>
        <w:rPr>
          <w:rFonts w:ascii="TH SarabunPSK" w:hAnsi="TH SarabunPSK" w:cs="TH SarabunPSK" w:hint="cs"/>
          <w:color w:val="0D0D00"/>
          <w:sz w:val="32"/>
          <w:szCs w:val="32"/>
          <w:cs/>
        </w:rPr>
        <w:t>บ</w:t>
      </w:r>
    </w:p>
    <w:p w14:paraId="5A0F7A4F" w14:textId="77BD92E5" w:rsidR="000A6296" w:rsidRDefault="003A3BEA" w:rsidP="003A3BEA">
      <w:pPr>
        <w:spacing w:before="120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  <w:r w:rsidRPr="003A3BEA">
        <w:rPr>
          <w:rFonts w:ascii="TH SarabunIT๙" w:hAnsi="TH SarabunIT๙" w:cs="TH SarabunIT๙"/>
          <w:sz w:val="32"/>
          <w:szCs w:val="32"/>
          <w:cs/>
        </w:rPr>
        <w:t>ด้วย ส</w:t>
      </w:r>
      <w:r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3A3BEA">
        <w:rPr>
          <w:rFonts w:ascii="TH SarabunIT๙" w:hAnsi="TH SarabunIT๙" w:cs="TH SarabunIT๙"/>
          <w:sz w:val="32"/>
          <w:szCs w:val="32"/>
          <w:cs/>
        </w:rPr>
        <w:t xml:space="preserve">นักงานคณะกรรมการการศึกษาขั้นพื้นฐาน </w:t>
      </w:r>
      <w:r>
        <w:rPr>
          <w:rFonts w:ascii="TH SarabunIT๙" w:hAnsi="TH SarabunIT๙" w:cs="TH SarabunIT๙" w:hint="cs"/>
          <w:sz w:val="32"/>
          <w:szCs w:val="32"/>
          <w:cs/>
        </w:rPr>
        <w:t>ได้</w:t>
      </w:r>
      <w:r w:rsidRPr="003A3BEA">
        <w:rPr>
          <w:rFonts w:ascii="TH SarabunIT๙" w:hAnsi="TH SarabunIT๙" w:cs="TH SarabunIT๙"/>
          <w:sz w:val="32"/>
          <w:szCs w:val="32"/>
          <w:cs/>
        </w:rPr>
        <w:t>ด</w:t>
      </w:r>
      <w:r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3A3BEA">
        <w:rPr>
          <w:rFonts w:ascii="TH SarabunIT๙" w:hAnsi="TH SarabunIT๙" w:cs="TH SarabunIT๙"/>
          <w:sz w:val="32"/>
          <w:szCs w:val="32"/>
          <w:cs/>
        </w:rPr>
        <w:t>เนินการโครงการพัฒนาและส่งเสริมการเรียนรู้เพื่อเสริมสร้างความปลอดภัย เพื่อให้ครูสามารถจัดการเรียนรู้ และประสบการณ์แวดล้อม เสริมสร้าง ความรู้ ความเข้าใจพื้นฐานที่จําเป็นต่อเรื่องความปลอดภัยรอบด้านให้เกิดกับผู้เรียน และขยายผลไปสู่การสร้าง สังคมที่ปลอดภัย และสร้างเครือข่ายในการแลกเปลี่ยนเรียนรู้ ร่วมกันระหว่างครู ผ่านการใช้สื่อออนไลน์</w:t>
      </w:r>
      <w:r>
        <w:rPr>
          <w:rFonts w:ascii="TH SarabunIT๙" w:hAnsi="TH SarabunIT๙" w:cs="TH SarabunIT๙"/>
          <w:sz w:val="32"/>
          <w:szCs w:val="32"/>
          <w:cs/>
        </w:rPr>
        <w:br/>
      </w:r>
      <w:r w:rsidRPr="003A3BEA">
        <w:rPr>
          <w:rFonts w:ascii="TH SarabunIT๙" w:hAnsi="TH SarabunIT๙" w:cs="TH SarabunIT๙"/>
          <w:sz w:val="32"/>
          <w:szCs w:val="32"/>
          <w:cs/>
        </w:rPr>
        <w:t>เพื่อประสิทธิภาพของการจัดกิจกรรมการเรียนรู้ ให้เกิดความปลอดภัยแก่นักเรียน ครู และบุคลากร</w:t>
      </w:r>
      <w:r w:rsidR="004E6B23">
        <w:rPr>
          <w:rFonts w:ascii="TH SarabunIT๙" w:hAnsi="TH SarabunIT๙" w:cs="TH SarabunIT๙"/>
          <w:sz w:val="32"/>
          <w:szCs w:val="32"/>
          <w:cs/>
        </w:rPr>
        <w:br/>
      </w:r>
      <w:r w:rsidRPr="003A3BEA">
        <w:rPr>
          <w:rFonts w:ascii="TH SarabunIT๙" w:hAnsi="TH SarabunIT๙" w:cs="TH SarabunIT๙"/>
          <w:sz w:val="32"/>
          <w:szCs w:val="32"/>
          <w:cs/>
        </w:rPr>
        <w:t>ทางการศึกษา รายละเอียดตามสิ่งที่ส่งมาด้วย ๑</w:t>
      </w:r>
    </w:p>
    <w:p w14:paraId="5B925DC7" w14:textId="19247044" w:rsidR="00FD0EC2" w:rsidRDefault="003A3BEA" w:rsidP="003A3BEA">
      <w:pPr>
        <w:spacing w:before="120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ในการนี้ สำนักงานเขตพื้นที่การศึกษามัธยมศึกษาน่าน ขอให้โรงเรียน</w:t>
      </w:r>
      <w:r w:rsidR="004F7DE6">
        <w:rPr>
          <w:rFonts w:ascii="TH SarabunIT๙" w:hAnsi="TH SarabunIT๙" w:cs="TH SarabunIT๙" w:hint="cs"/>
          <w:sz w:val="32"/>
          <w:szCs w:val="32"/>
          <w:cs/>
        </w:rPr>
        <w:t>ของท่านซึ่งเป็นโรงเรียนในโครงการโรงเรียนดีสี่มุมเมือง ดำเนินการดังนี้</w:t>
      </w:r>
    </w:p>
    <w:p w14:paraId="3E6195E3" w14:textId="32996340" w:rsidR="003A3BEA" w:rsidRDefault="001D3045" w:rsidP="003A3BEA">
      <w:pPr>
        <w:spacing w:before="120"/>
        <w:ind w:firstLine="144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1</w:t>
      </w:r>
      <w:r w:rsidR="00FD0EC2">
        <w:rPr>
          <w:rFonts w:ascii="TH SarabunIT๙" w:hAnsi="TH SarabunIT๙" w:cs="TH SarabunIT๙" w:hint="cs"/>
          <w:sz w:val="32"/>
          <w:szCs w:val="32"/>
          <w:cs/>
        </w:rPr>
        <w:t xml:space="preserve">. </w:t>
      </w:r>
      <w:r w:rsidR="003A3BEA" w:rsidRPr="00A544E2">
        <w:rPr>
          <w:rFonts w:ascii="TH SarabunIT๙" w:hAnsi="TH SarabunIT๙" w:cs="TH SarabunIT๙" w:hint="cs"/>
          <w:spacing w:val="-4"/>
          <w:sz w:val="32"/>
          <w:szCs w:val="32"/>
          <w:cs/>
        </w:rPr>
        <w:t>คัดเลือก</w:t>
      </w:r>
      <w:r w:rsidRPr="00A544E2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3A3BEA" w:rsidRPr="00A544E2">
        <w:rPr>
          <w:rFonts w:ascii="TH SarabunIT๙" w:hAnsi="TH SarabunIT๙" w:cs="TH SarabunIT๙" w:hint="cs"/>
          <w:spacing w:val="-4"/>
          <w:sz w:val="32"/>
          <w:szCs w:val="32"/>
          <w:cs/>
        </w:rPr>
        <w:t>ครูระดับมัธยมศึกษาต</w:t>
      </w:r>
      <w:r w:rsidR="004F7DE6" w:rsidRPr="00A544E2">
        <w:rPr>
          <w:rFonts w:ascii="TH SarabunIT๙" w:hAnsi="TH SarabunIT๙" w:cs="TH SarabunIT๙" w:hint="cs"/>
          <w:spacing w:val="-4"/>
          <w:sz w:val="32"/>
          <w:szCs w:val="32"/>
          <w:cs/>
        </w:rPr>
        <w:t>อ</w:t>
      </w:r>
      <w:r w:rsidR="003A3BEA" w:rsidRPr="00A544E2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นต้น 1 คน </w:t>
      </w:r>
      <w:r w:rsidRPr="00A544E2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เข้าร่วมอบรมในวันที่ 7 </w:t>
      </w:r>
      <w:r w:rsidRPr="00A544E2">
        <w:rPr>
          <w:rFonts w:ascii="TH SarabunIT๙" w:hAnsi="TH SarabunIT๙" w:cs="TH SarabunIT๙"/>
          <w:spacing w:val="-4"/>
          <w:sz w:val="32"/>
          <w:szCs w:val="32"/>
          <w:cs/>
        </w:rPr>
        <w:t>–</w:t>
      </w:r>
      <w:r w:rsidRPr="00A544E2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9 มกราคม 2564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A3BEA">
        <w:rPr>
          <w:rFonts w:ascii="TH SarabunIT๙" w:hAnsi="TH SarabunIT๙" w:cs="TH SarabunIT๙" w:hint="cs"/>
          <w:sz w:val="32"/>
          <w:szCs w:val="32"/>
          <w:cs/>
        </w:rPr>
        <w:t>และ ครูระดับม</w:t>
      </w:r>
      <w:r w:rsidR="004F7DE6">
        <w:rPr>
          <w:rFonts w:ascii="TH SarabunIT๙" w:hAnsi="TH SarabunIT๙" w:cs="TH SarabunIT๙" w:hint="cs"/>
          <w:sz w:val="32"/>
          <w:szCs w:val="32"/>
          <w:cs/>
        </w:rPr>
        <w:t>ัธยมศึกษาตอนปลาย ๑ คน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เข้าร่วมอบรมในวันที่ 28 </w:t>
      </w:r>
      <w:r>
        <w:rPr>
          <w:rFonts w:ascii="TH SarabunIT๙" w:hAnsi="TH SarabunIT๙" w:cs="TH SarabunIT๙"/>
          <w:sz w:val="32"/>
          <w:szCs w:val="32"/>
          <w:cs/>
        </w:rPr>
        <w:t>–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30 มกราคม 2564 </w:t>
      </w:r>
      <w:r w:rsidR="00A544E2">
        <w:rPr>
          <w:rFonts w:ascii="TH SarabunIT๙" w:hAnsi="TH SarabunIT๙" w:cs="TH SarabunIT๙" w:hint="cs"/>
          <w:sz w:val="32"/>
          <w:szCs w:val="32"/>
          <w:cs/>
        </w:rPr>
        <w:t>กำหนดการ</w:t>
      </w:r>
      <w:r w:rsidR="00A544E2">
        <w:rPr>
          <w:rFonts w:ascii="TH SarabunIT๙" w:hAnsi="TH SarabunIT๙" w:cs="TH SarabunIT๙"/>
          <w:sz w:val="32"/>
          <w:szCs w:val="32"/>
          <w:cs/>
        </w:rPr>
        <w:br/>
      </w:r>
      <w:r w:rsidR="00A544E2">
        <w:rPr>
          <w:rFonts w:ascii="TH SarabunIT๙" w:hAnsi="TH SarabunIT๙" w:cs="TH SarabunIT๙" w:hint="cs"/>
          <w:sz w:val="32"/>
          <w:szCs w:val="32"/>
          <w:cs/>
        </w:rPr>
        <w:t xml:space="preserve">ตามสิ่งที่ส่งมาด้วย ๒ </w:t>
      </w:r>
      <w:r w:rsidR="00CD09C0">
        <w:rPr>
          <w:rFonts w:ascii="TH SarabunIT๙" w:hAnsi="TH SarabunIT๙" w:cs="TH SarabunIT๙" w:hint="cs"/>
          <w:sz w:val="32"/>
          <w:szCs w:val="32"/>
          <w:cs/>
        </w:rPr>
        <w:t xml:space="preserve">โดยสมัครเข้าร่วมโครงการ </w:t>
      </w:r>
      <w:r w:rsidR="00FD0EC2">
        <w:rPr>
          <w:rFonts w:ascii="TH SarabunIT๙" w:hAnsi="TH SarabunIT๙" w:cs="TH SarabunIT๙" w:hint="cs"/>
          <w:sz w:val="32"/>
          <w:szCs w:val="32"/>
          <w:cs/>
        </w:rPr>
        <w:t>ตามสิ่งที่ส่งมาด้วย ๓ ภายในวันที่ ๑๐ ธันวาคม ๒๕๖๔</w:t>
      </w:r>
      <w:r w:rsidR="007D21E6">
        <w:rPr>
          <w:rFonts w:ascii="TH SarabunIT๙" w:hAnsi="TH SarabunIT๙" w:cs="TH SarabunIT๙"/>
          <w:sz w:val="32"/>
          <w:szCs w:val="32"/>
        </w:rPr>
        <w:t xml:space="preserve"> </w:t>
      </w:r>
    </w:p>
    <w:p w14:paraId="1A6CCBF9" w14:textId="23A478DE" w:rsidR="001D3045" w:rsidRPr="001D3045" w:rsidRDefault="001D3045" w:rsidP="003A3BEA">
      <w:pPr>
        <w:spacing w:before="120"/>
        <w:ind w:firstLine="144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2. เชิญผู้อำนวยการโรงเรียน</w:t>
      </w:r>
      <w:r w:rsidRPr="001D3045">
        <w:rPr>
          <w:rFonts w:ascii="TH SarabunIT๙" w:hAnsi="TH SarabunIT๙" w:cs="TH SarabunIT๙"/>
          <w:sz w:val="32"/>
          <w:szCs w:val="32"/>
          <w:cs/>
        </w:rPr>
        <w:t>เข้าร่วมประชุมรับทราบ แนวทางนโยบายจากผู้บริหารกระทรวงศึกษาธิการ ตามโครงการพัฒนาและส่งเสริมการเรียนรู้เพื่อเสริมสร้าง ความปลอดภัยส</w:t>
      </w:r>
      <w:r>
        <w:rPr>
          <w:rFonts w:ascii="TH SarabunIT๙" w:hAnsi="TH SarabunIT๙" w:cs="TH SarabunIT๙" w:hint="cs"/>
          <w:sz w:val="32"/>
          <w:szCs w:val="32"/>
          <w:cs/>
        </w:rPr>
        <w:t>ำ</w:t>
      </w:r>
      <w:r w:rsidRPr="001D3045">
        <w:rPr>
          <w:rFonts w:ascii="TH SarabunIT๙" w:hAnsi="TH SarabunIT๙" w:cs="TH SarabunIT๙"/>
          <w:sz w:val="32"/>
          <w:szCs w:val="32"/>
          <w:cs/>
        </w:rPr>
        <w:t xml:space="preserve">หรับผู้บริหารโรงเรียนคุณภาพ ในวันพฤหัสบดีที่ ๒๓ ธันวาคม ๒๕๖๔ เวลา ๐๙.๐๐ – ๑๑.00 น. ผ่านระบบ </w:t>
      </w:r>
      <w:r w:rsidRPr="001D3045">
        <w:rPr>
          <w:rFonts w:ascii="TH SarabunIT๙" w:hAnsi="TH SarabunIT๙" w:cs="TH SarabunIT๙"/>
          <w:sz w:val="32"/>
          <w:szCs w:val="32"/>
        </w:rPr>
        <w:t xml:space="preserve">Zoom </w:t>
      </w:r>
      <w:r w:rsidRPr="00A544E2">
        <w:rPr>
          <w:rFonts w:ascii="TH SarabunIT๙" w:hAnsi="TH SarabunIT๙" w:cs="TH SarabunIT๙"/>
          <w:spacing w:val="-6"/>
          <w:sz w:val="32"/>
          <w:szCs w:val="32"/>
        </w:rPr>
        <w:t>Cloud Meeting</w:t>
      </w:r>
      <w:r w:rsidRPr="00A544E2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4E6B23" w:rsidRPr="00A544E2">
        <w:rPr>
          <w:rFonts w:ascii="TH SarabunIT๙" w:hAnsi="TH SarabunIT๙" w:cs="TH SarabunIT๙"/>
          <w:spacing w:val="-6"/>
          <w:sz w:val="32"/>
          <w:szCs w:val="32"/>
          <w:cs/>
        </w:rPr>
        <w:t>โดย</w:t>
      </w:r>
      <w:r w:rsidR="004E6B23" w:rsidRPr="00A544E2">
        <w:rPr>
          <w:rFonts w:ascii="TH SarabunIT๙" w:hAnsi="TH SarabunIT๙" w:cs="TH SarabunIT๙" w:hint="cs"/>
          <w:spacing w:val="-6"/>
          <w:sz w:val="32"/>
          <w:szCs w:val="32"/>
          <w:cs/>
        </w:rPr>
        <w:t>ลงทะเบียนเพื่อรับลิงก์เข้าห้องประชุม</w:t>
      </w:r>
      <w:r w:rsidR="004E6B23" w:rsidRPr="00A544E2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ตามสิ่งที่ส่งมาด้วย ๓ ภายในวันที่ ๑๐ ธันวาคม ๒๕๖๔</w:t>
      </w:r>
    </w:p>
    <w:p w14:paraId="6F142773" w14:textId="484D5700" w:rsidR="00B646D7" w:rsidRPr="008A6F38" w:rsidRDefault="00B646D7" w:rsidP="008A6F38">
      <w:pPr>
        <w:spacing w:before="120"/>
        <w:ind w:left="720" w:firstLine="7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A6F38">
        <w:rPr>
          <w:rFonts w:ascii="TH SarabunIT๙" w:hAnsi="TH SarabunIT๙" w:cs="TH SarabunIT๙" w:hint="cs"/>
          <w:sz w:val="32"/>
          <w:szCs w:val="32"/>
          <w:cs/>
        </w:rPr>
        <w:t>จึงเรียนมาเพื่อทราบ</w:t>
      </w:r>
      <w:r w:rsidR="00C34382" w:rsidRPr="008A6F38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514E41">
        <w:rPr>
          <w:rFonts w:ascii="TH SarabunIT๙" w:hAnsi="TH SarabunIT๙" w:cs="TH SarabunIT๙" w:hint="cs"/>
          <w:sz w:val="32"/>
          <w:szCs w:val="32"/>
          <w:cs/>
        </w:rPr>
        <w:t>พิจารณา</w:t>
      </w:r>
      <w:r w:rsidR="00C34382" w:rsidRPr="008A6F38">
        <w:rPr>
          <w:rFonts w:ascii="TH SarabunIT๙" w:hAnsi="TH SarabunIT๙" w:cs="TH SarabunIT๙" w:hint="cs"/>
          <w:sz w:val="32"/>
          <w:szCs w:val="32"/>
          <w:cs/>
        </w:rPr>
        <w:t>ดำเนินการ</w:t>
      </w:r>
      <w:r w:rsidR="006269A2" w:rsidRPr="008A6F38">
        <w:rPr>
          <w:rFonts w:ascii="TH SarabunIT๙" w:hAnsi="TH SarabunIT๙" w:cs="TH SarabunIT๙" w:hint="cs"/>
          <w:sz w:val="32"/>
          <w:szCs w:val="32"/>
          <w:cs/>
        </w:rPr>
        <w:t>ต่อไป</w:t>
      </w:r>
    </w:p>
    <w:p w14:paraId="733A5A17" w14:textId="4430155A" w:rsidR="00B646D7" w:rsidRPr="008A6F38" w:rsidRDefault="00B646D7" w:rsidP="00B646D7">
      <w:pPr>
        <w:tabs>
          <w:tab w:val="left" w:pos="567"/>
        </w:tabs>
        <w:spacing w:before="240"/>
        <w:ind w:right="-46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A6F38">
        <w:rPr>
          <w:rFonts w:ascii="TH SarabunIT๙" w:hAnsi="TH SarabunIT๙" w:cs="TH SarabunIT๙" w:hint="cs"/>
          <w:sz w:val="32"/>
          <w:szCs w:val="32"/>
          <w:cs/>
        </w:rPr>
        <w:tab/>
      </w:r>
      <w:r w:rsidRPr="008A6F38">
        <w:rPr>
          <w:rFonts w:ascii="TH SarabunIT๙" w:hAnsi="TH SarabunIT๙" w:cs="TH SarabunIT๙" w:hint="cs"/>
          <w:sz w:val="32"/>
          <w:szCs w:val="32"/>
          <w:cs/>
        </w:rPr>
        <w:tab/>
      </w:r>
      <w:r w:rsidRPr="008A6F38">
        <w:rPr>
          <w:rFonts w:ascii="TH SarabunIT๙" w:hAnsi="TH SarabunIT๙" w:cs="TH SarabunIT๙" w:hint="cs"/>
          <w:sz w:val="32"/>
          <w:szCs w:val="32"/>
          <w:cs/>
        </w:rPr>
        <w:tab/>
      </w:r>
      <w:r w:rsidRPr="008A6F38">
        <w:rPr>
          <w:rFonts w:ascii="TH SarabunIT๙" w:hAnsi="TH SarabunIT๙" w:cs="TH SarabunIT๙" w:hint="cs"/>
          <w:sz w:val="32"/>
          <w:szCs w:val="32"/>
          <w:cs/>
        </w:rPr>
        <w:tab/>
      </w:r>
      <w:r w:rsidRPr="008A6F38">
        <w:rPr>
          <w:rFonts w:ascii="TH SarabunIT๙" w:hAnsi="TH SarabunIT๙" w:cs="TH SarabunIT๙" w:hint="cs"/>
          <w:sz w:val="32"/>
          <w:szCs w:val="32"/>
          <w:cs/>
        </w:rPr>
        <w:tab/>
      </w:r>
      <w:r w:rsidRPr="008A6F38">
        <w:rPr>
          <w:rFonts w:ascii="TH SarabunIT๙" w:hAnsi="TH SarabunIT๙" w:cs="TH SarabunIT๙" w:hint="cs"/>
          <w:sz w:val="32"/>
          <w:szCs w:val="32"/>
          <w:cs/>
        </w:rPr>
        <w:tab/>
      </w:r>
      <w:r w:rsidRPr="008A6F38">
        <w:rPr>
          <w:rFonts w:ascii="TH SarabunIT๙" w:hAnsi="TH SarabunIT๙" w:cs="TH SarabunIT๙" w:hint="cs"/>
          <w:sz w:val="32"/>
          <w:szCs w:val="32"/>
          <w:cs/>
        </w:rPr>
        <w:tab/>
      </w:r>
      <w:r w:rsidR="001E0ECC" w:rsidRPr="008A6F38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8A6F38">
        <w:rPr>
          <w:rFonts w:ascii="TH SarabunIT๙" w:hAnsi="TH SarabunIT๙" w:cs="TH SarabunIT๙" w:hint="cs"/>
          <w:sz w:val="32"/>
          <w:szCs w:val="32"/>
          <w:cs/>
        </w:rPr>
        <w:t>ขอแสดงความนับถือ</w:t>
      </w:r>
    </w:p>
    <w:p w14:paraId="209F132D" w14:textId="6D29B3C5" w:rsidR="00B646D7" w:rsidRDefault="00B646D7" w:rsidP="00B646D7">
      <w:pPr>
        <w:pStyle w:val="ab"/>
        <w:rPr>
          <w:rFonts w:ascii="TH SarabunIT๙" w:hAnsi="TH SarabunIT๙" w:cs="TH SarabunIT๙"/>
          <w:sz w:val="32"/>
          <w:szCs w:val="32"/>
        </w:rPr>
      </w:pPr>
      <w:r w:rsidRPr="00344C75">
        <w:rPr>
          <w:rFonts w:ascii="TH SarabunIT๙" w:hAnsi="TH SarabunIT๙" w:cs="TH SarabunIT๙"/>
          <w:sz w:val="32"/>
          <w:szCs w:val="32"/>
          <w:cs/>
        </w:rPr>
        <w:t xml:space="preserve">              </w:t>
      </w:r>
      <w:r w:rsidRPr="00344C75">
        <w:rPr>
          <w:rFonts w:ascii="TH SarabunIT๙" w:eastAsia="Angsana New" w:hAnsi="TH SarabunIT๙" w:cs="TH SarabunIT๙"/>
          <w:sz w:val="32"/>
          <w:szCs w:val="32"/>
          <w:cs/>
        </w:rPr>
        <w:t xml:space="preserve">       </w:t>
      </w:r>
      <w:r w:rsidRPr="00344C75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344C75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344C75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344C75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344C75">
        <w:rPr>
          <w:rFonts w:ascii="TH SarabunIT๙" w:eastAsia="Angsana New" w:hAnsi="TH SarabunIT๙" w:cs="TH SarabunIT๙"/>
          <w:sz w:val="32"/>
          <w:szCs w:val="32"/>
          <w:cs/>
        </w:rPr>
        <w:tab/>
      </w:r>
      <w:r w:rsidRPr="00344C75">
        <w:rPr>
          <w:rFonts w:ascii="TH SarabunIT๙" w:eastAsia="Angsana New" w:hAnsi="TH SarabunIT๙" w:cs="TH SarabunIT๙"/>
          <w:sz w:val="36"/>
          <w:szCs w:val="36"/>
          <w:cs/>
        </w:rPr>
        <w:t xml:space="preserve"> </w:t>
      </w:r>
    </w:p>
    <w:p w14:paraId="10B40BAB" w14:textId="21186C21" w:rsidR="001E0ECC" w:rsidRDefault="001E0ECC" w:rsidP="00B646D7">
      <w:pPr>
        <w:pStyle w:val="ab"/>
        <w:rPr>
          <w:rFonts w:ascii="TH SarabunIT๙" w:hAnsi="TH SarabunIT๙" w:cs="TH SarabunIT๙"/>
          <w:sz w:val="32"/>
          <w:szCs w:val="32"/>
        </w:rPr>
      </w:pPr>
    </w:p>
    <w:p w14:paraId="549A05F4" w14:textId="08697FE4" w:rsidR="00BC0238" w:rsidRDefault="00477B1E" w:rsidP="00C93F77">
      <w:pPr>
        <w:rPr>
          <w:rFonts w:ascii="TH SarabunIT๙" w:hAnsi="TH SarabunIT๙" w:cs="TH SarabunIT๙"/>
          <w:sz w:val="32"/>
          <w:szCs w:val="32"/>
        </w:rPr>
      </w:pPr>
      <w:r w:rsidRPr="00C93F77">
        <w:rPr>
          <w:rFonts w:ascii="TH SarabunIT๙" w:hAnsi="TH SarabunIT๙" w:cs="TH SarabunIT๙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525BF28B" wp14:editId="2E842008">
                <wp:simplePos x="0" y="0"/>
                <wp:positionH relativeFrom="margin">
                  <wp:align>left</wp:align>
                </wp:positionH>
                <wp:positionV relativeFrom="paragraph">
                  <wp:posOffset>1005840</wp:posOffset>
                </wp:positionV>
                <wp:extent cx="2967317" cy="1404620"/>
                <wp:effectExtent l="0" t="0" r="0" b="0"/>
                <wp:wrapNone/>
                <wp:docPr id="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731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46A80" w14:textId="77777777" w:rsidR="00477B1E" w:rsidRPr="000E4514" w:rsidRDefault="00477B1E" w:rsidP="00477B1E">
                            <w:pPr>
                              <w:tabs>
                                <w:tab w:val="left" w:pos="567"/>
                              </w:tabs>
                              <w:spacing w:before="240"/>
                              <w:ind w:right="-46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0E4514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ก</w:t>
                            </w:r>
                            <w:r w:rsidRPr="000E4514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ลุ่มนิเทศ ติดตาม</w:t>
                            </w:r>
                            <w:r w:rsidRPr="000E4514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และประเมินผลการจัดการศึกษา</w:t>
                            </w:r>
                          </w:p>
                          <w:p w14:paraId="3B666B05" w14:textId="77777777" w:rsidR="00477B1E" w:rsidRPr="00B3269D" w:rsidRDefault="00477B1E" w:rsidP="00477B1E">
                            <w:pPr>
                              <w:rPr>
                                <w:rFonts w:ascii="TH SarabunIT๙" w:hAnsi="TH SarabunIT๙" w:cs="TH SarabunIT๙"/>
                                <w:sz w:val="28"/>
                                <w:szCs w:val="32"/>
                              </w:rPr>
                            </w:pPr>
                            <w:r w:rsidRPr="000E4514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โทรศัพท์</w:t>
                            </w:r>
                            <w:r w:rsidRPr="000E4514">
                              <w:rPr>
                                <w:rFonts w:ascii="TH SarabunIT๙" w:hAnsi="TH SarabunIT๙" w:cs="TH SarabunIT๙"/>
                                <w:sz w:val="28"/>
                                <w:szCs w:val="32"/>
                                <w:cs/>
                              </w:rPr>
                              <w:t xml:space="preserve">  ๐ ๕๔</w:t>
                            </w:r>
                            <w:r w:rsidRPr="000E4514">
                              <w:rPr>
                                <w:rFonts w:ascii="TH SarabunIT๙" w:hAnsi="TH SarabunIT๙" w:cs="TH SarabunIT๙" w:hint="cs"/>
                                <w:sz w:val="28"/>
                                <w:szCs w:val="32"/>
                                <w:cs/>
                              </w:rPr>
                              <w:t>71 8906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5BF28B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0;margin-top:79.2pt;width:233.65pt;height:110.6pt;z-index:25166592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" filled="f" stroked="f">
                <v:textbox style="mso-fit-shape-to-text:t">
                  <w:txbxContent>
                    <w:p w14:paraId="03B46A80" w14:textId="77777777" w:rsidR="00477B1E" w:rsidRPr="000E4514" w:rsidRDefault="00477B1E" w:rsidP="00477B1E">
                      <w:pPr>
                        <w:tabs>
                          <w:tab w:val="left" w:pos="567"/>
                        </w:tabs>
                        <w:spacing w:before="240"/>
                        <w:ind w:right="-46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0E4514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ก</w:t>
                      </w:r>
                      <w:r w:rsidRPr="000E4514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ลุ่มนิเทศ ติดตาม</w:t>
                      </w:r>
                      <w:r w:rsidRPr="000E4514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และประเมินผลการจัดการศึกษา</w:t>
                      </w:r>
                    </w:p>
                    <w:p w14:paraId="3B666B05" w14:textId="77777777" w:rsidR="00477B1E" w:rsidRPr="00B3269D" w:rsidRDefault="00477B1E" w:rsidP="00477B1E">
                      <w:pPr>
                        <w:rPr>
                          <w:rFonts w:ascii="TH SarabunIT๙" w:hAnsi="TH SarabunIT๙" w:cs="TH SarabunIT๙"/>
                          <w:sz w:val="28"/>
                          <w:szCs w:val="32"/>
                        </w:rPr>
                      </w:pPr>
                      <w:r w:rsidRPr="000E4514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โทรศัพท์</w:t>
                      </w:r>
                      <w:r w:rsidRPr="000E4514">
                        <w:rPr>
                          <w:rFonts w:ascii="TH SarabunIT๙" w:hAnsi="TH SarabunIT๙" w:cs="TH SarabunIT๙"/>
                          <w:sz w:val="28"/>
                          <w:szCs w:val="32"/>
                          <w:cs/>
                        </w:rPr>
                        <w:t xml:space="preserve">  ๐ ๕๔</w:t>
                      </w:r>
                      <w:r w:rsidRPr="000E4514">
                        <w:rPr>
                          <w:rFonts w:ascii="TH SarabunIT๙" w:hAnsi="TH SarabunIT๙" w:cs="TH SarabunIT๙" w:hint="cs"/>
                          <w:sz w:val="28"/>
                          <w:szCs w:val="32"/>
                          <w:cs/>
                        </w:rPr>
                        <w:t>71 8906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3F77" w:rsidRPr="00C93F77">
        <w:rPr>
          <w:rFonts w:ascii="TH SarabunIT๙" w:hAnsi="TH SarabunIT๙" w:cs="TH SarabunIT๙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39A7BD99" wp14:editId="7626AAEC">
                <wp:simplePos x="0" y="0"/>
                <wp:positionH relativeFrom="column">
                  <wp:posOffset>-99118</wp:posOffset>
                </wp:positionH>
                <wp:positionV relativeFrom="paragraph">
                  <wp:posOffset>2508250</wp:posOffset>
                </wp:positionV>
                <wp:extent cx="2967317" cy="1404620"/>
                <wp:effectExtent l="0" t="0" r="0" b="1905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731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FBDD4" w14:textId="574E37E8" w:rsidR="00C93F77" w:rsidRPr="000E4514" w:rsidRDefault="00C93F77" w:rsidP="00C93F77">
                            <w:pPr>
                              <w:tabs>
                                <w:tab w:val="left" w:pos="567"/>
                              </w:tabs>
                              <w:spacing w:before="240"/>
                              <w:ind w:right="-46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0E4514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ก</w:t>
                            </w:r>
                            <w:r w:rsidRPr="000E4514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ลุ่มนิเทศ ติดตาม</w:t>
                            </w:r>
                            <w:r w:rsidRPr="000E4514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และประเมินผลการจัดการศึกษา</w:t>
                            </w:r>
                          </w:p>
                          <w:p w14:paraId="0ED24A41" w14:textId="77777777" w:rsidR="00C93F77" w:rsidRPr="000E4514" w:rsidRDefault="00C93F77" w:rsidP="00C93F77">
                            <w:pPr>
                              <w:rPr>
                                <w:rFonts w:ascii="TH SarabunIT๙" w:hAnsi="TH SarabunIT๙" w:cs="TH SarabunIT๙"/>
                                <w:sz w:val="28"/>
                                <w:szCs w:val="32"/>
                              </w:rPr>
                            </w:pPr>
                            <w:r w:rsidRPr="000E4514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โทรศัพท์</w:t>
                            </w:r>
                            <w:r w:rsidRPr="000E4514">
                              <w:rPr>
                                <w:rFonts w:ascii="TH SarabunIT๙" w:hAnsi="TH SarabunIT๙" w:cs="TH SarabunIT๙"/>
                                <w:sz w:val="28"/>
                                <w:szCs w:val="32"/>
                                <w:cs/>
                              </w:rPr>
                              <w:t xml:space="preserve">  ๐ ๕๔</w:t>
                            </w:r>
                            <w:r w:rsidRPr="000E4514">
                              <w:rPr>
                                <w:rFonts w:ascii="TH SarabunIT๙" w:hAnsi="TH SarabunIT๙" w:cs="TH SarabunIT๙" w:hint="cs"/>
                                <w:sz w:val="28"/>
                                <w:szCs w:val="32"/>
                                <w:cs/>
                              </w:rPr>
                              <w:t>71 8906</w:t>
                            </w:r>
                          </w:p>
                          <w:p w14:paraId="72955E85" w14:textId="647428CD" w:rsidR="00C93F77" w:rsidRPr="000E4514" w:rsidRDefault="00C93F77" w:rsidP="00C93F77">
                            <w:r w:rsidRPr="000E4514">
                              <w:rPr>
                                <w:rFonts w:ascii="TH SarabunIT๙" w:hAnsi="TH SarabunIT๙" w:cs="TH SarabunIT๙" w:hint="cs"/>
                                <w:sz w:val="28"/>
                                <w:szCs w:val="32"/>
                                <w:cs/>
                              </w:rPr>
                              <w:t xml:space="preserve">โทรสาร   </w:t>
                            </w:r>
                            <w:r w:rsidRPr="000E4514">
                              <w:rPr>
                                <w:rFonts w:ascii="TH SarabunIT๙" w:hAnsi="TH SarabunIT๙" w:cs="TH SarabunIT๙"/>
                                <w:sz w:val="28"/>
                                <w:szCs w:val="32"/>
                                <w:cs/>
                              </w:rPr>
                              <w:t>๐ ๕๔๗๑ ๘๙๐๖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A7BD99" id="_x0000_s1027" type="#_x0000_t202" style="position:absolute;margin-left:-7.8pt;margin-top:197.5pt;width:233.65pt;height:110.6pt;z-index:251663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" filled="f" stroked="f">
                <v:textbox style="mso-fit-shape-to-text:t">
                  <w:txbxContent>
                    <w:p w14:paraId="396FBDD4" w14:textId="574E37E8" w:rsidR="00C93F77" w:rsidRPr="000E4514" w:rsidRDefault="00C93F77" w:rsidP="00C93F77">
                      <w:pPr>
                        <w:tabs>
                          <w:tab w:val="left" w:pos="567"/>
                        </w:tabs>
                        <w:spacing w:before="240"/>
                        <w:ind w:right="-46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0E4514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ก</w:t>
                      </w:r>
                      <w:r w:rsidRPr="000E4514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ลุ่มนิเทศ ติดตาม</w:t>
                      </w:r>
                      <w:r w:rsidRPr="000E4514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และประเมินผลการจัดการศึกษา</w:t>
                      </w:r>
                    </w:p>
                    <w:p w14:paraId="0ED24A41" w14:textId="77777777" w:rsidR="00C93F77" w:rsidRPr="000E4514" w:rsidRDefault="00C93F77" w:rsidP="00C93F77">
                      <w:pPr>
                        <w:rPr>
                          <w:rFonts w:ascii="TH SarabunIT๙" w:hAnsi="TH SarabunIT๙" w:cs="TH SarabunIT๙"/>
                          <w:sz w:val="28"/>
                          <w:szCs w:val="32"/>
                        </w:rPr>
                      </w:pPr>
                      <w:r w:rsidRPr="000E4514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โทรศัพท์</w:t>
                      </w:r>
                      <w:r w:rsidRPr="000E4514">
                        <w:rPr>
                          <w:rFonts w:ascii="TH SarabunIT๙" w:hAnsi="TH SarabunIT๙" w:cs="TH SarabunIT๙"/>
                          <w:sz w:val="28"/>
                          <w:szCs w:val="32"/>
                          <w:cs/>
                        </w:rPr>
                        <w:t xml:space="preserve">  ๐ ๕๔</w:t>
                      </w:r>
                      <w:r w:rsidRPr="000E4514">
                        <w:rPr>
                          <w:rFonts w:ascii="TH SarabunIT๙" w:hAnsi="TH SarabunIT๙" w:cs="TH SarabunIT๙" w:hint="cs"/>
                          <w:sz w:val="28"/>
                          <w:szCs w:val="32"/>
                          <w:cs/>
                        </w:rPr>
                        <w:t>71 8906</w:t>
                      </w:r>
                    </w:p>
                    <w:p w14:paraId="72955E85" w14:textId="647428CD" w:rsidR="00C93F77" w:rsidRPr="000E4514" w:rsidRDefault="00C93F77" w:rsidP="00C93F77">
                      <w:r w:rsidRPr="000E4514">
                        <w:rPr>
                          <w:rFonts w:ascii="TH SarabunIT๙" w:hAnsi="TH SarabunIT๙" w:cs="TH SarabunIT๙" w:hint="cs"/>
                          <w:sz w:val="28"/>
                          <w:szCs w:val="32"/>
                          <w:cs/>
                        </w:rPr>
                        <w:t xml:space="preserve">โทรสาร   </w:t>
                      </w:r>
                      <w:r w:rsidRPr="000E4514">
                        <w:rPr>
                          <w:rFonts w:ascii="TH SarabunIT๙" w:hAnsi="TH SarabunIT๙" w:cs="TH SarabunIT๙"/>
                          <w:sz w:val="28"/>
                          <w:szCs w:val="32"/>
                          <w:cs/>
                        </w:rPr>
                        <w:t>๐ ๕๔๗๑ ๘๙๐๖</w:t>
                      </w:r>
                    </w:p>
                  </w:txbxContent>
                </v:textbox>
              </v:shape>
            </w:pict>
          </mc:Fallback>
        </mc:AlternateContent>
      </w:r>
      <w:r w:rsidR="001E0ECC">
        <w:rPr>
          <w:rFonts w:ascii="TH SarabunIT๙" w:hAnsi="TH SarabunIT๙" w:cs="TH SarabunIT๙" w:hint="cs"/>
          <w:sz w:val="32"/>
          <w:szCs w:val="32"/>
          <w:cs/>
        </w:rPr>
        <w:t xml:space="preserve">                     </w:t>
      </w:r>
    </w:p>
    <w:sectPr w:rsidR="00BC0238" w:rsidSect="00353A6D">
      <w:pgSz w:w="11906" w:h="16838" w:code="9"/>
      <w:pgMar w:top="1701" w:right="1440" w:bottom="1276" w:left="1440" w:header="556" w:footer="0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5A1D5" w14:textId="77777777" w:rsidR="00C14691" w:rsidRDefault="00C14691">
      <w:r>
        <w:separator/>
      </w:r>
    </w:p>
  </w:endnote>
  <w:endnote w:type="continuationSeparator" w:id="0">
    <w:p w14:paraId="20C31D74" w14:textId="77777777" w:rsidR="00C14691" w:rsidRDefault="00C14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F5D3B" w14:textId="77777777" w:rsidR="007231B3" w:rsidRPr="00C73020" w:rsidRDefault="007231B3" w:rsidP="007231B3">
    <w:pPr>
      <w:pStyle w:val="a7"/>
      <w:jc w:val="center"/>
      <w:rPr>
        <w:rFonts w:ascii="TH SarabunIT๙" w:hAnsi="TH SarabunIT๙" w:cs="TH SarabunIT๙"/>
        <w:b/>
        <w:bCs/>
        <w:sz w:val="32"/>
        <w:szCs w:val="32"/>
      </w:rPr>
    </w:pPr>
    <w:r w:rsidRPr="007923CB">
      <w:rPr>
        <w:rFonts w:ascii="TH SarabunIT๙" w:hAnsi="TH SarabunIT๙" w:cs="TH SarabunIT๙"/>
        <w:b/>
        <w:bCs/>
        <w:sz w:val="32"/>
        <w:szCs w:val="32"/>
        <w:cs/>
      </w:rPr>
      <w:ptab w:relativeTo="margin" w:alignment="right" w:leader="none"/>
    </w:r>
  </w:p>
  <w:p w14:paraId="031F5D3C" w14:textId="77777777" w:rsidR="007231B3" w:rsidRDefault="007231B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23424" w14:textId="77777777" w:rsidR="00C14691" w:rsidRDefault="00C14691">
      <w:r>
        <w:separator/>
      </w:r>
    </w:p>
  </w:footnote>
  <w:footnote w:type="continuationSeparator" w:id="0">
    <w:p w14:paraId="7BE6981B" w14:textId="77777777" w:rsidR="00C14691" w:rsidRDefault="00C146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F5D36" w14:textId="77777777" w:rsidR="00B84631" w:rsidRDefault="00B84631" w:rsidP="00D6626B">
    <w:pPr>
      <w:pStyle w:val="a5"/>
      <w:framePr w:wrap="around" w:vAnchor="text" w:hAnchor="margin" w:xAlign="center" w:y="1"/>
      <w:rPr>
        <w:rStyle w:val="a6"/>
      </w:rPr>
    </w:pPr>
    <w:r>
      <w:rPr>
        <w:rStyle w:val="a6"/>
        <w:cs/>
      </w:rPr>
      <w:fldChar w:fldCharType="begin"/>
    </w:r>
    <w:r>
      <w:rPr>
        <w:rStyle w:val="a6"/>
      </w:rPr>
      <w:instrText xml:space="preserve">PAGE  </w:instrText>
    </w:r>
    <w:r>
      <w:rPr>
        <w:rStyle w:val="a6"/>
        <w:cs/>
      </w:rPr>
      <w:fldChar w:fldCharType="end"/>
    </w:r>
  </w:p>
  <w:p w14:paraId="031F5D37" w14:textId="77777777" w:rsidR="00B84631" w:rsidRDefault="00B8463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F5D38" w14:textId="77777777" w:rsidR="00B84631" w:rsidRPr="00D6626B" w:rsidRDefault="00B84631" w:rsidP="00D6626B">
    <w:pPr>
      <w:pStyle w:val="a5"/>
      <w:framePr w:wrap="around" w:vAnchor="text" w:hAnchor="margin" w:xAlign="center" w:y="1"/>
      <w:rPr>
        <w:rStyle w:val="a6"/>
        <w:rFonts w:ascii="TH SarabunPSK" w:hAnsi="TH SarabunPSK" w:cs="TH SarabunPSK"/>
        <w:sz w:val="32"/>
        <w:szCs w:val="32"/>
      </w:rPr>
    </w:pPr>
    <w:r>
      <w:rPr>
        <w:rStyle w:val="a6"/>
        <w:rFonts w:ascii="TH SarabunPSK" w:hAnsi="TH SarabunPSK" w:cs="TH SarabunPSK" w:hint="cs"/>
        <w:sz w:val="32"/>
        <w:szCs w:val="32"/>
        <w:cs/>
      </w:rPr>
      <w:t xml:space="preserve">- </w:t>
    </w:r>
    <w:r w:rsidRPr="00D6626B">
      <w:rPr>
        <w:rStyle w:val="a6"/>
        <w:rFonts w:ascii="TH SarabunPSK" w:hAnsi="TH SarabunPSK" w:cs="TH SarabunPSK"/>
        <w:sz w:val="32"/>
        <w:szCs w:val="32"/>
        <w:cs/>
      </w:rPr>
      <w:fldChar w:fldCharType="begin"/>
    </w:r>
    <w:r w:rsidRPr="00D6626B">
      <w:rPr>
        <w:rStyle w:val="a6"/>
        <w:rFonts w:ascii="TH SarabunPSK" w:hAnsi="TH SarabunPSK" w:cs="TH SarabunPSK"/>
        <w:sz w:val="32"/>
        <w:szCs w:val="32"/>
      </w:rPr>
      <w:instrText xml:space="preserve">PAGE  </w:instrText>
    </w:r>
    <w:r w:rsidRPr="00D6626B">
      <w:rPr>
        <w:rStyle w:val="a6"/>
        <w:rFonts w:ascii="TH SarabunPSK" w:hAnsi="TH SarabunPSK" w:cs="TH SarabunPSK"/>
        <w:sz w:val="32"/>
        <w:szCs w:val="32"/>
        <w:cs/>
      </w:rPr>
      <w:fldChar w:fldCharType="separate"/>
    </w:r>
    <w:r w:rsidR="008E46A7">
      <w:rPr>
        <w:rStyle w:val="a6"/>
        <w:rFonts w:ascii="TH SarabunPSK" w:hAnsi="TH SarabunPSK" w:cs="TH SarabunPSK"/>
        <w:noProof/>
        <w:sz w:val="32"/>
        <w:szCs w:val="32"/>
        <w:cs/>
      </w:rPr>
      <w:t>๒</w:t>
    </w:r>
    <w:r w:rsidRPr="00D6626B">
      <w:rPr>
        <w:rStyle w:val="a6"/>
        <w:rFonts w:ascii="TH SarabunPSK" w:hAnsi="TH SarabunPSK" w:cs="TH SarabunPSK"/>
        <w:sz w:val="32"/>
        <w:szCs w:val="32"/>
        <w:cs/>
      </w:rPr>
      <w:fldChar w:fldCharType="end"/>
    </w:r>
    <w:r>
      <w:rPr>
        <w:rStyle w:val="a6"/>
        <w:rFonts w:ascii="TH SarabunPSK" w:hAnsi="TH SarabunPSK" w:cs="TH SarabunPSK" w:hint="cs"/>
        <w:sz w:val="32"/>
        <w:szCs w:val="32"/>
        <w:cs/>
      </w:rPr>
      <w:t xml:space="preserve"> -</w:t>
    </w:r>
  </w:p>
  <w:p w14:paraId="031F5D39" w14:textId="77777777" w:rsidR="00B84631" w:rsidRDefault="00B84631">
    <w:pPr>
      <w:pStyle w:val="a5"/>
      <w:rPr>
        <w:rFonts w:ascii="TH SarabunPSK" w:hAnsi="TH SarabunPSK" w:cs="TH SarabunPSK"/>
        <w:sz w:val="32"/>
        <w:szCs w:val="32"/>
      </w:rPr>
    </w:pPr>
  </w:p>
  <w:p w14:paraId="031F5D3A" w14:textId="77777777" w:rsidR="00B84631" w:rsidRPr="00D6626B" w:rsidRDefault="00B84631">
    <w:pPr>
      <w:pStyle w:val="a5"/>
      <w:rPr>
        <w:rFonts w:ascii="TH SarabunPSK" w:hAnsi="TH SarabunPSK" w:cs="TH SarabunPSK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D5D04"/>
    <w:multiLevelType w:val="hybridMultilevel"/>
    <w:tmpl w:val="8364F902"/>
    <w:lvl w:ilvl="0" w:tplc="76D8E12A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8A1322"/>
    <w:multiLevelType w:val="hybridMultilevel"/>
    <w:tmpl w:val="DC0A2138"/>
    <w:lvl w:ilvl="0" w:tplc="2ACC2946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1906B9C"/>
    <w:multiLevelType w:val="hybridMultilevel"/>
    <w:tmpl w:val="5EA8E9D6"/>
    <w:lvl w:ilvl="0" w:tplc="561620A2">
      <w:start w:val="1"/>
      <w:numFmt w:val="thaiNumbers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273581A"/>
    <w:multiLevelType w:val="hybridMultilevel"/>
    <w:tmpl w:val="28D00EEC"/>
    <w:lvl w:ilvl="0" w:tplc="E8DAA018">
      <w:start w:val="1"/>
      <w:numFmt w:val="thaiNumbers"/>
      <w:lvlText w:val="%1."/>
      <w:lvlJc w:val="left"/>
      <w:pPr>
        <w:ind w:left="180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7BE665C"/>
    <w:multiLevelType w:val="hybridMultilevel"/>
    <w:tmpl w:val="932C9110"/>
    <w:lvl w:ilvl="0" w:tplc="FF84227E">
      <w:start w:val="1"/>
      <w:numFmt w:val="thaiNumbers"/>
      <w:lvlText w:val="%1."/>
      <w:lvlJc w:val="left"/>
      <w:pPr>
        <w:ind w:left="180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3E50D83"/>
    <w:multiLevelType w:val="hybridMultilevel"/>
    <w:tmpl w:val="24C29A96"/>
    <w:lvl w:ilvl="0" w:tplc="F0F8E0D2">
      <w:start w:val="1"/>
      <w:numFmt w:val="thaiNumbers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4055109"/>
    <w:multiLevelType w:val="hybridMultilevel"/>
    <w:tmpl w:val="9B103182"/>
    <w:lvl w:ilvl="0" w:tplc="C598FAF0">
      <w:start w:val="1"/>
      <w:numFmt w:val="thaiNumbers"/>
      <w:lvlText w:val="%1)"/>
      <w:lvlJc w:val="left"/>
      <w:pPr>
        <w:ind w:left="180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F294127"/>
    <w:multiLevelType w:val="hybridMultilevel"/>
    <w:tmpl w:val="9BFA4174"/>
    <w:lvl w:ilvl="0" w:tplc="F0F8E0D2">
      <w:start w:val="1"/>
      <w:numFmt w:val="thaiNumbers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26832A7"/>
    <w:multiLevelType w:val="hybridMultilevel"/>
    <w:tmpl w:val="E4D2DB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67CEDBD4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BE7EF9"/>
    <w:multiLevelType w:val="hybridMultilevel"/>
    <w:tmpl w:val="9BFA4174"/>
    <w:lvl w:ilvl="0" w:tplc="F0F8E0D2">
      <w:start w:val="1"/>
      <w:numFmt w:val="thaiNumbers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369489D"/>
    <w:multiLevelType w:val="hybridMultilevel"/>
    <w:tmpl w:val="B0ECCEBE"/>
    <w:lvl w:ilvl="0" w:tplc="F4F04E4A">
      <w:start w:val="1"/>
      <w:numFmt w:val="thaiNumbers"/>
      <w:lvlText w:val="%1."/>
      <w:lvlJc w:val="left"/>
      <w:pPr>
        <w:ind w:left="1800" w:hanging="360"/>
      </w:pPr>
      <w:rPr>
        <w:rFonts w:ascii="TH SarabunIT๙" w:hAnsi="TH SarabunIT๙" w:cs="TH SarabunIT๙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40F2FDE"/>
    <w:multiLevelType w:val="hybridMultilevel"/>
    <w:tmpl w:val="7BA878CC"/>
    <w:lvl w:ilvl="0" w:tplc="319EEBE6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BCE5C76"/>
    <w:multiLevelType w:val="hybridMultilevel"/>
    <w:tmpl w:val="703078AA"/>
    <w:lvl w:ilvl="0" w:tplc="805E2C14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5"/>
  </w:num>
  <w:num w:numId="5">
    <w:abstractNumId w:val="7"/>
  </w:num>
  <w:num w:numId="6">
    <w:abstractNumId w:val="10"/>
  </w:num>
  <w:num w:numId="7">
    <w:abstractNumId w:val="1"/>
  </w:num>
  <w:num w:numId="8">
    <w:abstractNumId w:val="12"/>
  </w:num>
  <w:num w:numId="9">
    <w:abstractNumId w:val="3"/>
  </w:num>
  <w:num w:numId="10">
    <w:abstractNumId w:val="11"/>
  </w:num>
  <w:num w:numId="11">
    <w:abstractNumId w:val="0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71"/>
    <w:rsid w:val="000009B3"/>
    <w:rsid w:val="00004052"/>
    <w:rsid w:val="00004994"/>
    <w:rsid w:val="00004C1C"/>
    <w:rsid w:val="00005214"/>
    <w:rsid w:val="0000541A"/>
    <w:rsid w:val="000109A9"/>
    <w:rsid w:val="00010B06"/>
    <w:rsid w:val="0002530C"/>
    <w:rsid w:val="00025BE8"/>
    <w:rsid w:val="00030EAC"/>
    <w:rsid w:val="00033296"/>
    <w:rsid w:val="00034EBD"/>
    <w:rsid w:val="00036128"/>
    <w:rsid w:val="00037400"/>
    <w:rsid w:val="00040FD9"/>
    <w:rsid w:val="00041424"/>
    <w:rsid w:val="00044379"/>
    <w:rsid w:val="00044AD2"/>
    <w:rsid w:val="00045876"/>
    <w:rsid w:val="00045E04"/>
    <w:rsid w:val="00051E56"/>
    <w:rsid w:val="00051FBF"/>
    <w:rsid w:val="00052ED2"/>
    <w:rsid w:val="0006583D"/>
    <w:rsid w:val="000747DF"/>
    <w:rsid w:val="00077A49"/>
    <w:rsid w:val="000919FF"/>
    <w:rsid w:val="000927DA"/>
    <w:rsid w:val="00093251"/>
    <w:rsid w:val="000A616F"/>
    <w:rsid w:val="000A6296"/>
    <w:rsid w:val="000B55FB"/>
    <w:rsid w:val="000C0ED5"/>
    <w:rsid w:val="000D09B6"/>
    <w:rsid w:val="000D658D"/>
    <w:rsid w:val="000D7647"/>
    <w:rsid w:val="000E4514"/>
    <w:rsid w:val="000E4750"/>
    <w:rsid w:val="000E5CEB"/>
    <w:rsid w:val="000E6724"/>
    <w:rsid w:val="000E7226"/>
    <w:rsid w:val="000F2DD9"/>
    <w:rsid w:val="001000E3"/>
    <w:rsid w:val="00107DC9"/>
    <w:rsid w:val="001120E5"/>
    <w:rsid w:val="0011726D"/>
    <w:rsid w:val="001203AA"/>
    <w:rsid w:val="00120DE7"/>
    <w:rsid w:val="0012397F"/>
    <w:rsid w:val="00123AFB"/>
    <w:rsid w:val="00123BBE"/>
    <w:rsid w:val="00123CEA"/>
    <w:rsid w:val="00131897"/>
    <w:rsid w:val="00132276"/>
    <w:rsid w:val="00133EEC"/>
    <w:rsid w:val="0013690D"/>
    <w:rsid w:val="00136FF1"/>
    <w:rsid w:val="001372F8"/>
    <w:rsid w:val="001449E3"/>
    <w:rsid w:val="00146976"/>
    <w:rsid w:val="001506C7"/>
    <w:rsid w:val="00151B05"/>
    <w:rsid w:val="00151E79"/>
    <w:rsid w:val="00154BF6"/>
    <w:rsid w:val="00157DF1"/>
    <w:rsid w:val="00163F20"/>
    <w:rsid w:val="00164439"/>
    <w:rsid w:val="00167782"/>
    <w:rsid w:val="00167B11"/>
    <w:rsid w:val="001714FF"/>
    <w:rsid w:val="0017372C"/>
    <w:rsid w:val="001742F1"/>
    <w:rsid w:val="00175AA0"/>
    <w:rsid w:val="001769B8"/>
    <w:rsid w:val="00177825"/>
    <w:rsid w:val="00181C49"/>
    <w:rsid w:val="00193FB7"/>
    <w:rsid w:val="001B07E8"/>
    <w:rsid w:val="001B0FC5"/>
    <w:rsid w:val="001B2B14"/>
    <w:rsid w:val="001C101B"/>
    <w:rsid w:val="001C58E1"/>
    <w:rsid w:val="001C7FEA"/>
    <w:rsid w:val="001D1911"/>
    <w:rsid w:val="001D3045"/>
    <w:rsid w:val="001D414D"/>
    <w:rsid w:val="001D7D19"/>
    <w:rsid w:val="001D7F95"/>
    <w:rsid w:val="001E0ECC"/>
    <w:rsid w:val="001E6482"/>
    <w:rsid w:val="001E668F"/>
    <w:rsid w:val="001F4C3F"/>
    <w:rsid w:val="001F5E85"/>
    <w:rsid w:val="00200237"/>
    <w:rsid w:val="00215EB2"/>
    <w:rsid w:val="002209FB"/>
    <w:rsid w:val="002233CF"/>
    <w:rsid w:val="00230098"/>
    <w:rsid w:val="00234405"/>
    <w:rsid w:val="00236A98"/>
    <w:rsid w:val="00237A25"/>
    <w:rsid w:val="0024043D"/>
    <w:rsid w:val="00242905"/>
    <w:rsid w:val="0024554E"/>
    <w:rsid w:val="0025213B"/>
    <w:rsid w:val="0026290E"/>
    <w:rsid w:val="00264052"/>
    <w:rsid w:val="002676E8"/>
    <w:rsid w:val="00274670"/>
    <w:rsid w:val="002747A4"/>
    <w:rsid w:val="002774B5"/>
    <w:rsid w:val="00283468"/>
    <w:rsid w:val="00284A2C"/>
    <w:rsid w:val="0028718E"/>
    <w:rsid w:val="00295449"/>
    <w:rsid w:val="002A0DD5"/>
    <w:rsid w:val="002A1910"/>
    <w:rsid w:val="002A5344"/>
    <w:rsid w:val="002B142E"/>
    <w:rsid w:val="002B2132"/>
    <w:rsid w:val="002B3D9B"/>
    <w:rsid w:val="002B52BD"/>
    <w:rsid w:val="002C0422"/>
    <w:rsid w:val="002C07A6"/>
    <w:rsid w:val="002D18A7"/>
    <w:rsid w:val="002D72A7"/>
    <w:rsid w:val="002E1006"/>
    <w:rsid w:val="002E1B26"/>
    <w:rsid w:val="002E1EB8"/>
    <w:rsid w:val="002E4778"/>
    <w:rsid w:val="002F2DD5"/>
    <w:rsid w:val="002F4EB2"/>
    <w:rsid w:val="002F72CD"/>
    <w:rsid w:val="0030733A"/>
    <w:rsid w:val="003123AD"/>
    <w:rsid w:val="00313C5A"/>
    <w:rsid w:val="00317EFE"/>
    <w:rsid w:val="003212FC"/>
    <w:rsid w:val="00321CE2"/>
    <w:rsid w:val="00327246"/>
    <w:rsid w:val="00327C99"/>
    <w:rsid w:val="003303CB"/>
    <w:rsid w:val="003373F0"/>
    <w:rsid w:val="003415C2"/>
    <w:rsid w:val="00341CDA"/>
    <w:rsid w:val="00350BBB"/>
    <w:rsid w:val="00352D06"/>
    <w:rsid w:val="0035341B"/>
    <w:rsid w:val="00355D43"/>
    <w:rsid w:val="00356A8D"/>
    <w:rsid w:val="00357D6B"/>
    <w:rsid w:val="0036291B"/>
    <w:rsid w:val="00364ADA"/>
    <w:rsid w:val="00380D85"/>
    <w:rsid w:val="00381091"/>
    <w:rsid w:val="00383A8A"/>
    <w:rsid w:val="00386451"/>
    <w:rsid w:val="00387B20"/>
    <w:rsid w:val="0039303B"/>
    <w:rsid w:val="00397868"/>
    <w:rsid w:val="003A009B"/>
    <w:rsid w:val="003A038F"/>
    <w:rsid w:val="003A05BC"/>
    <w:rsid w:val="003A3BEA"/>
    <w:rsid w:val="003A5843"/>
    <w:rsid w:val="003B0B81"/>
    <w:rsid w:val="003B4467"/>
    <w:rsid w:val="003B73F9"/>
    <w:rsid w:val="003C6746"/>
    <w:rsid w:val="003C7C5C"/>
    <w:rsid w:val="003D1380"/>
    <w:rsid w:val="003D32A8"/>
    <w:rsid w:val="003E3FB8"/>
    <w:rsid w:val="003F6E36"/>
    <w:rsid w:val="003F7740"/>
    <w:rsid w:val="003F7891"/>
    <w:rsid w:val="00400D0A"/>
    <w:rsid w:val="0040729A"/>
    <w:rsid w:val="0040782A"/>
    <w:rsid w:val="004153AF"/>
    <w:rsid w:val="00417F3D"/>
    <w:rsid w:val="00426724"/>
    <w:rsid w:val="00426C10"/>
    <w:rsid w:val="004338BF"/>
    <w:rsid w:val="00434B8B"/>
    <w:rsid w:val="00440737"/>
    <w:rsid w:val="004441E6"/>
    <w:rsid w:val="00444BB7"/>
    <w:rsid w:val="00445CFE"/>
    <w:rsid w:val="004470AA"/>
    <w:rsid w:val="004526BD"/>
    <w:rsid w:val="004571FC"/>
    <w:rsid w:val="004669B6"/>
    <w:rsid w:val="00470B29"/>
    <w:rsid w:val="00472239"/>
    <w:rsid w:val="00473952"/>
    <w:rsid w:val="00474512"/>
    <w:rsid w:val="00477B1E"/>
    <w:rsid w:val="00481613"/>
    <w:rsid w:val="00482140"/>
    <w:rsid w:val="00483A94"/>
    <w:rsid w:val="00486598"/>
    <w:rsid w:val="004879E5"/>
    <w:rsid w:val="00496471"/>
    <w:rsid w:val="00497A2B"/>
    <w:rsid w:val="00497F2F"/>
    <w:rsid w:val="004A5600"/>
    <w:rsid w:val="004B4661"/>
    <w:rsid w:val="004B4D7E"/>
    <w:rsid w:val="004C0316"/>
    <w:rsid w:val="004C53C8"/>
    <w:rsid w:val="004C7218"/>
    <w:rsid w:val="004D1493"/>
    <w:rsid w:val="004D5809"/>
    <w:rsid w:val="004D6131"/>
    <w:rsid w:val="004D6F59"/>
    <w:rsid w:val="004D7B1D"/>
    <w:rsid w:val="004E2E4F"/>
    <w:rsid w:val="004E352D"/>
    <w:rsid w:val="004E6B23"/>
    <w:rsid w:val="004F4E20"/>
    <w:rsid w:val="004F6101"/>
    <w:rsid w:val="004F618C"/>
    <w:rsid w:val="004F6F83"/>
    <w:rsid w:val="004F7DE6"/>
    <w:rsid w:val="00501EC7"/>
    <w:rsid w:val="00506D8E"/>
    <w:rsid w:val="00511B4B"/>
    <w:rsid w:val="005134A1"/>
    <w:rsid w:val="00514E41"/>
    <w:rsid w:val="005234D9"/>
    <w:rsid w:val="00524E01"/>
    <w:rsid w:val="00531212"/>
    <w:rsid w:val="00535BA7"/>
    <w:rsid w:val="005378C1"/>
    <w:rsid w:val="00541E32"/>
    <w:rsid w:val="00546FDA"/>
    <w:rsid w:val="00551161"/>
    <w:rsid w:val="00566677"/>
    <w:rsid w:val="005735F6"/>
    <w:rsid w:val="00583C9A"/>
    <w:rsid w:val="00585599"/>
    <w:rsid w:val="00587984"/>
    <w:rsid w:val="005937AB"/>
    <w:rsid w:val="0059474A"/>
    <w:rsid w:val="005B5EDB"/>
    <w:rsid w:val="005B5F8D"/>
    <w:rsid w:val="005B5FEA"/>
    <w:rsid w:val="005B67F1"/>
    <w:rsid w:val="005C25E2"/>
    <w:rsid w:val="005C45C8"/>
    <w:rsid w:val="005D072E"/>
    <w:rsid w:val="005D41ED"/>
    <w:rsid w:val="005D4EA3"/>
    <w:rsid w:val="005D62AA"/>
    <w:rsid w:val="005E0419"/>
    <w:rsid w:val="005E3696"/>
    <w:rsid w:val="005E4B62"/>
    <w:rsid w:val="005E509A"/>
    <w:rsid w:val="005E5643"/>
    <w:rsid w:val="005E5DC4"/>
    <w:rsid w:val="005F3D1F"/>
    <w:rsid w:val="005F498C"/>
    <w:rsid w:val="005F4EE0"/>
    <w:rsid w:val="005F6B02"/>
    <w:rsid w:val="005F7C4D"/>
    <w:rsid w:val="00600E0D"/>
    <w:rsid w:val="00601924"/>
    <w:rsid w:val="0060570B"/>
    <w:rsid w:val="00612CB0"/>
    <w:rsid w:val="00613208"/>
    <w:rsid w:val="006156FE"/>
    <w:rsid w:val="00620033"/>
    <w:rsid w:val="00620B58"/>
    <w:rsid w:val="00620D33"/>
    <w:rsid w:val="00623F1F"/>
    <w:rsid w:val="006269A2"/>
    <w:rsid w:val="00631A26"/>
    <w:rsid w:val="006340BA"/>
    <w:rsid w:val="00634C86"/>
    <w:rsid w:val="006418E2"/>
    <w:rsid w:val="0064245E"/>
    <w:rsid w:val="0064520E"/>
    <w:rsid w:val="0064643C"/>
    <w:rsid w:val="00654765"/>
    <w:rsid w:val="006645CD"/>
    <w:rsid w:val="00665E81"/>
    <w:rsid w:val="006736D0"/>
    <w:rsid w:val="006746B2"/>
    <w:rsid w:val="006757E7"/>
    <w:rsid w:val="00675E3C"/>
    <w:rsid w:val="00676969"/>
    <w:rsid w:val="0068073B"/>
    <w:rsid w:val="00687B72"/>
    <w:rsid w:val="006913B2"/>
    <w:rsid w:val="0069363D"/>
    <w:rsid w:val="00694C46"/>
    <w:rsid w:val="006A0124"/>
    <w:rsid w:val="006A4118"/>
    <w:rsid w:val="006A6B46"/>
    <w:rsid w:val="006B17F4"/>
    <w:rsid w:val="006B2D8D"/>
    <w:rsid w:val="006B3DAE"/>
    <w:rsid w:val="006B42ED"/>
    <w:rsid w:val="006B76DD"/>
    <w:rsid w:val="006C0F62"/>
    <w:rsid w:val="006C1F36"/>
    <w:rsid w:val="006C33DF"/>
    <w:rsid w:val="006D16F7"/>
    <w:rsid w:val="006D284F"/>
    <w:rsid w:val="006D621E"/>
    <w:rsid w:val="006E06EB"/>
    <w:rsid w:val="006E3E1D"/>
    <w:rsid w:val="006E5D25"/>
    <w:rsid w:val="006F3DC0"/>
    <w:rsid w:val="006F4806"/>
    <w:rsid w:val="006F7D29"/>
    <w:rsid w:val="00700AFE"/>
    <w:rsid w:val="00710787"/>
    <w:rsid w:val="00710F94"/>
    <w:rsid w:val="0071590F"/>
    <w:rsid w:val="00720EA0"/>
    <w:rsid w:val="007231B3"/>
    <w:rsid w:val="007246D2"/>
    <w:rsid w:val="007255C5"/>
    <w:rsid w:val="00727147"/>
    <w:rsid w:val="00727796"/>
    <w:rsid w:val="00730420"/>
    <w:rsid w:val="00731658"/>
    <w:rsid w:val="00731DFB"/>
    <w:rsid w:val="00732B8E"/>
    <w:rsid w:val="00736B5B"/>
    <w:rsid w:val="00740883"/>
    <w:rsid w:val="00741485"/>
    <w:rsid w:val="00744731"/>
    <w:rsid w:val="00746AEC"/>
    <w:rsid w:val="007540DB"/>
    <w:rsid w:val="007557AF"/>
    <w:rsid w:val="007568B9"/>
    <w:rsid w:val="00763FD9"/>
    <w:rsid w:val="0076760A"/>
    <w:rsid w:val="007678CB"/>
    <w:rsid w:val="007701A2"/>
    <w:rsid w:val="007731B4"/>
    <w:rsid w:val="00773514"/>
    <w:rsid w:val="0077718A"/>
    <w:rsid w:val="00780F75"/>
    <w:rsid w:val="00781237"/>
    <w:rsid w:val="00781E51"/>
    <w:rsid w:val="007834A3"/>
    <w:rsid w:val="00790FB3"/>
    <w:rsid w:val="007923CB"/>
    <w:rsid w:val="007941B5"/>
    <w:rsid w:val="0079556E"/>
    <w:rsid w:val="0079687F"/>
    <w:rsid w:val="007A4F13"/>
    <w:rsid w:val="007A5D68"/>
    <w:rsid w:val="007A7037"/>
    <w:rsid w:val="007B373D"/>
    <w:rsid w:val="007B5CAE"/>
    <w:rsid w:val="007B6871"/>
    <w:rsid w:val="007C648D"/>
    <w:rsid w:val="007C7B0E"/>
    <w:rsid w:val="007D078A"/>
    <w:rsid w:val="007D21E6"/>
    <w:rsid w:val="007D2A6C"/>
    <w:rsid w:val="007E46AB"/>
    <w:rsid w:val="007E4E06"/>
    <w:rsid w:val="007E6E95"/>
    <w:rsid w:val="007F2788"/>
    <w:rsid w:val="007F2EB7"/>
    <w:rsid w:val="00805702"/>
    <w:rsid w:val="00812766"/>
    <w:rsid w:val="00813146"/>
    <w:rsid w:val="00815192"/>
    <w:rsid w:val="0082179E"/>
    <w:rsid w:val="008247DD"/>
    <w:rsid w:val="008336C7"/>
    <w:rsid w:val="00837203"/>
    <w:rsid w:val="00840C42"/>
    <w:rsid w:val="008535D9"/>
    <w:rsid w:val="00855AAD"/>
    <w:rsid w:val="00864EE7"/>
    <w:rsid w:val="00865241"/>
    <w:rsid w:val="00865D36"/>
    <w:rsid w:val="00865F28"/>
    <w:rsid w:val="0086677E"/>
    <w:rsid w:val="008720A2"/>
    <w:rsid w:val="008842CC"/>
    <w:rsid w:val="00887366"/>
    <w:rsid w:val="0089059D"/>
    <w:rsid w:val="00892702"/>
    <w:rsid w:val="00892DF2"/>
    <w:rsid w:val="008944A3"/>
    <w:rsid w:val="008957E8"/>
    <w:rsid w:val="008A25C0"/>
    <w:rsid w:val="008A441B"/>
    <w:rsid w:val="008A55C8"/>
    <w:rsid w:val="008A6F38"/>
    <w:rsid w:val="008A71C4"/>
    <w:rsid w:val="008B1000"/>
    <w:rsid w:val="008B73BF"/>
    <w:rsid w:val="008C6333"/>
    <w:rsid w:val="008C7036"/>
    <w:rsid w:val="008D456F"/>
    <w:rsid w:val="008D4E60"/>
    <w:rsid w:val="008D6396"/>
    <w:rsid w:val="008D6CED"/>
    <w:rsid w:val="008E1422"/>
    <w:rsid w:val="008E29F3"/>
    <w:rsid w:val="008E46A7"/>
    <w:rsid w:val="008E5057"/>
    <w:rsid w:val="008F4D04"/>
    <w:rsid w:val="008F7DAD"/>
    <w:rsid w:val="00901D63"/>
    <w:rsid w:val="00904C2B"/>
    <w:rsid w:val="00905512"/>
    <w:rsid w:val="00906C8B"/>
    <w:rsid w:val="0090718E"/>
    <w:rsid w:val="00911384"/>
    <w:rsid w:val="009119CA"/>
    <w:rsid w:val="0091288E"/>
    <w:rsid w:val="009134F6"/>
    <w:rsid w:val="00915225"/>
    <w:rsid w:val="0091591D"/>
    <w:rsid w:val="009215DC"/>
    <w:rsid w:val="00921E9F"/>
    <w:rsid w:val="00923102"/>
    <w:rsid w:val="009274F8"/>
    <w:rsid w:val="0093215A"/>
    <w:rsid w:val="00936CED"/>
    <w:rsid w:val="00937225"/>
    <w:rsid w:val="009412E5"/>
    <w:rsid w:val="00944453"/>
    <w:rsid w:val="0094644A"/>
    <w:rsid w:val="00946A9B"/>
    <w:rsid w:val="00946E2C"/>
    <w:rsid w:val="00951D06"/>
    <w:rsid w:val="00953750"/>
    <w:rsid w:val="009600F5"/>
    <w:rsid w:val="00961A4C"/>
    <w:rsid w:val="00980723"/>
    <w:rsid w:val="00980812"/>
    <w:rsid w:val="00980E6B"/>
    <w:rsid w:val="00982D65"/>
    <w:rsid w:val="0098468B"/>
    <w:rsid w:val="00985921"/>
    <w:rsid w:val="0098730B"/>
    <w:rsid w:val="00990D85"/>
    <w:rsid w:val="00993C3B"/>
    <w:rsid w:val="0099565E"/>
    <w:rsid w:val="00995CE2"/>
    <w:rsid w:val="009A1611"/>
    <w:rsid w:val="009A399B"/>
    <w:rsid w:val="009A41A2"/>
    <w:rsid w:val="009A735E"/>
    <w:rsid w:val="009B22D5"/>
    <w:rsid w:val="009B29CD"/>
    <w:rsid w:val="009B31F8"/>
    <w:rsid w:val="009B418C"/>
    <w:rsid w:val="009B5A20"/>
    <w:rsid w:val="009C1D88"/>
    <w:rsid w:val="009C257D"/>
    <w:rsid w:val="009C33FB"/>
    <w:rsid w:val="009C384A"/>
    <w:rsid w:val="009C56B6"/>
    <w:rsid w:val="009C74E1"/>
    <w:rsid w:val="009D05CE"/>
    <w:rsid w:val="009D1EC5"/>
    <w:rsid w:val="009D30AD"/>
    <w:rsid w:val="009D4ED2"/>
    <w:rsid w:val="009D58D5"/>
    <w:rsid w:val="009D74D7"/>
    <w:rsid w:val="009E2E9B"/>
    <w:rsid w:val="009E4BB4"/>
    <w:rsid w:val="009F4B4B"/>
    <w:rsid w:val="009F5941"/>
    <w:rsid w:val="009F6CB0"/>
    <w:rsid w:val="00A0177C"/>
    <w:rsid w:val="00A1048B"/>
    <w:rsid w:val="00A11DD4"/>
    <w:rsid w:val="00A13D1C"/>
    <w:rsid w:val="00A2090F"/>
    <w:rsid w:val="00A2158B"/>
    <w:rsid w:val="00A30F8B"/>
    <w:rsid w:val="00A35417"/>
    <w:rsid w:val="00A36F70"/>
    <w:rsid w:val="00A37684"/>
    <w:rsid w:val="00A4175D"/>
    <w:rsid w:val="00A420C1"/>
    <w:rsid w:val="00A4786B"/>
    <w:rsid w:val="00A47E76"/>
    <w:rsid w:val="00A50CA2"/>
    <w:rsid w:val="00A544E2"/>
    <w:rsid w:val="00A57C54"/>
    <w:rsid w:val="00A57DAA"/>
    <w:rsid w:val="00A6037F"/>
    <w:rsid w:val="00A60D81"/>
    <w:rsid w:val="00A621F6"/>
    <w:rsid w:val="00A64DF4"/>
    <w:rsid w:val="00A65A06"/>
    <w:rsid w:val="00A65DF4"/>
    <w:rsid w:val="00A65E07"/>
    <w:rsid w:val="00A678C3"/>
    <w:rsid w:val="00A67EF0"/>
    <w:rsid w:val="00A772EB"/>
    <w:rsid w:val="00A80657"/>
    <w:rsid w:val="00A91336"/>
    <w:rsid w:val="00A95013"/>
    <w:rsid w:val="00A97E58"/>
    <w:rsid w:val="00AA0A01"/>
    <w:rsid w:val="00AA387B"/>
    <w:rsid w:val="00AA47B5"/>
    <w:rsid w:val="00AB3BB9"/>
    <w:rsid w:val="00AB3BC8"/>
    <w:rsid w:val="00AB408C"/>
    <w:rsid w:val="00AB77C6"/>
    <w:rsid w:val="00AC4B63"/>
    <w:rsid w:val="00AC7326"/>
    <w:rsid w:val="00AD0725"/>
    <w:rsid w:val="00AD6E69"/>
    <w:rsid w:val="00AE4267"/>
    <w:rsid w:val="00AE4D3C"/>
    <w:rsid w:val="00AE5AC6"/>
    <w:rsid w:val="00B0259E"/>
    <w:rsid w:val="00B02A85"/>
    <w:rsid w:val="00B07B99"/>
    <w:rsid w:val="00B111A3"/>
    <w:rsid w:val="00B23B32"/>
    <w:rsid w:val="00B26055"/>
    <w:rsid w:val="00B31B07"/>
    <w:rsid w:val="00B34666"/>
    <w:rsid w:val="00B34779"/>
    <w:rsid w:val="00B3561F"/>
    <w:rsid w:val="00B35E56"/>
    <w:rsid w:val="00B457D9"/>
    <w:rsid w:val="00B4647F"/>
    <w:rsid w:val="00B52ACD"/>
    <w:rsid w:val="00B54B89"/>
    <w:rsid w:val="00B57312"/>
    <w:rsid w:val="00B646D7"/>
    <w:rsid w:val="00B64F17"/>
    <w:rsid w:val="00B676EF"/>
    <w:rsid w:val="00B73705"/>
    <w:rsid w:val="00B80B01"/>
    <w:rsid w:val="00B84631"/>
    <w:rsid w:val="00B84A77"/>
    <w:rsid w:val="00B8566C"/>
    <w:rsid w:val="00B868DB"/>
    <w:rsid w:val="00BA4B8B"/>
    <w:rsid w:val="00BB1121"/>
    <w:rsid w:val="00BB4638"/>
    <w:rsid w:val="00BB5938"/>
    <w:rsid w:val="00BB6117"/>
    <w:rsid w:val="00BC0238"/>
    <w:rsid w:val="00BC4AEA"/>
    <w:rsid w:val="00BC5E7C"/>
    <w:rsid w:val="00BC71D0"/>
    <w:rsid w:val="00BD0507"/>
    <w:rsid w:val="00BD17C2"/>
    <w:rsid w:val="00BD2396"/>
    <w:rsid w:val="00BE2B22"/>
    <w:rsid w:val="00BF4398"/>
    <w:rsid w:val="00BF4F15"/>
    <w:rsid w:val="00BF54BA"/>
    <w:rsid w:val="00BF5CF9"/>
    <w:rsid w:val="00C009B8"/>
    <w:rsid w:val="00C042F1"/>
    <w:rsid w:val="00C06E1D"/>
    <w:rsid w:val="00C07311"/>
    <w:rsid w:val="00C1187B"/>
    <w:rsid w:val="00C13F57"/>
    <w:rsid w:val="00C14691"/>
    <w:rsid w:val="00C154DA"/>
    <w:rsid w:val="00C20E64"/>
    <w:rsid w:val="00C20FC8"/>
    <w:rsid w:val="00C30C55"/>
    <w:rsid w:val="00C34382"/>
    <w:rsid w:val="00C35982"/>
    <w:rsid w:val="00C361B0"/>
    <w:rsid w:val="00C364A7"/>
    <w:rsid w:val="00C3748F"/>
    <w:rsid w:val="00C426BD"/>
    <w:rsid w:val="00C456D2"/>
    <w:rsid w:val="00C50E1A"/>
    <w:rsid w:val="00C510BA"/>
    <w:rsid w:val="00C51D47"/>
    <w:rsid w:val="00C51ED6"/>
    <w:rsid w:val="00C53CA1"/>
    <w:rsid w:val="00C5424D"/>
    <w:rsid w:val="00C5434F"/>
    <w:rsid w:val="00C60207"/>
    <w:rsid w:val="00C64B5D"/>
    <w:rsid w:val="00C65672"/>
    <w:rsid w:val="00C74894"/>
    <w:rsid w:val="00C768E8"/>
    <w:rsid w:val="00C833A0"/>
    <w:rsid w:val="00C83AF5"/>
    <w:rsid w:val="00C84F72"/>
    <w:rsid w:val="00C87E7C"/>
    <w:rsid w:val="00C9058B"/>
    <w:rsid w:val="00C93630"/>
    <w:rsid w:val="00C93F77"/>
    <w:rsid w:val="00C94909"/>
    <w:rsid w:val="00C962C0"/>
    <w:rsid w:val="00CA2334"/>
    <w:rsid w:val="00CA3A92"/>
    <w:rsid w:val="00CA5219"/>
    <w:rsid w:val="00CB56F7"/>
    <w:rsid w:val="00CB5E74"/>
    <w:rsid w:val="00CB7143"/>
    <w:rsid w:val="00CB726D"/>
    <w:rsid w:val="00CB796C"/>
    <w:rsid w:val="00CC280D"/>
    <w:rsid w:val="00CC520E"/>
    <w:rsid w:val="00CD09C0"/>
    <w:rsid w:val="00CD2788"/>
    <w:rsid w:val="00CD2980"/>
    <w:rsid w:val="00CD5B9B"/>
    <w:rsid w:val="00CE2DAA"/>
    <w:rsid w:val="00CE6616"/>
    <w:rsid w:val="00CF0DF4"/>
    <w:rsid w:val="00CF3835"/>
    <w:rsid w:val="00CF4FD7"/>
    <w:rsid w:val="00D050F1"/>
    <w:rsid w:val="00D05824"/>
    <w:rsid w:val="00D06BD4"/>
    <w:rsid w:val="00D13015"/>
    <w:rsid w:val="00D14747"/>
    <w:rsid w:val="00D2077A"/>
    <w:rsid w:val="00D20946"/>
    <w:rsid w:val="00D21396"/>
    <w:rsid w:val="00D27D2B"/>
    <w:rsid w:val="00D31AE2"/>
    <w:rsid w:val="00D330CB"/>
    <w:rsid w:val="00D35165"/>
    <w:rsid w:val="00D3767D"/>
    <w:rsid w:val="00D40E76"/>
    <w:rsid w:val="00D428A3"/>
    <w:rsid w:val="00D43B54"/>
    <w:rsid w:val="00D44845"/>
    <w:rsid w:val="00D46F78"/>
    <w:rsid w:val="00D518B7"/>
    <w:rsid w:val="00D614F6"/>
    <w:rsid w:val="00D620BD"/>
    <w:rsid w:val="00D648B9"/>
    <w:rsid w:val="00D6626B"/>
    <w:rsid w:val="00D71AEF"/>
    <w:rsid w:val="00D73DF0"/>
    <w:rsid w:val="00D75A4F"/>
    <w:rsid w:val="00D76934"/>
    <w:rsid w:val="00D81091"/>
    <w:rsid w:val="00D828C4"/>
    <w:rsid w:val="00D83BEE"/>
    <w:rsid w:val="00D8769B"/>
    <w:rsid w:val="00D90CD1"/>
    <w:rsid w:val="00D977FE"/>
    <w:rsid w:val="00DA1EDF"/>
    <w:rsid w:val="00DA27A0"/>
    <w:rsid w:val="00DA2B85"/>
    <w:rsid w:val="00DA2EB2"/>
    <w:rsid w:val="00DA494B"/>
    <w:rsid w:val="00DA5D80"/>
    <w:rsid w:val="00DA6237"/>
    <w:rsid w:val="00DB1AC2"/>
    <w:rsid w:val="00DB3C5C"/>
    <w:rsid w:val="00DB673C"/>
    <w:rsid w:val="00DB741A"/>
    <w:rsid w:val="00DC0ECD"/>
    <w:rsid w:val="00DC69A6"/>
    <w:rsid w:val="00DD0123"/>
    <w:rsid w:val="00DD0E8B"/>
    <w:rsid w:val="00DD1ED1"/>
    <w:rsid w:val="00DD3D9F"/>
    <w:rsid w:val="00DD67B1"/>
    <w:rsid w:val="00DE07C7"/>
    <w:rsid w:val="00DF0ED7"/>
    <w:rsid w:val="00E01822"/>
    <w:rsid w:val="00E03871"/>
    <w:rsid w:val="00E111C5"/>
    <w:rsid w:val="00E12327"/>
    <w:rsid w:val="00E133F7"/>
    <w:rsid w:val="00E15FB7"/>
    <w:rsid w:val="00E15FBF"/>
    <w:rsid w:val="00E2205F"/>
    <w:rsid w:val="00E316B5"/>
    <w:rsid w:val="00E33440"/>
    <w:rsid w:val="00E3432B"/>
    <w:rsid w:val="00E3493C"/>
    <w:rsid w:val="00E3677D"/>
    <w:rsid w:val="00E376D5"/>
    <w:rsid w:val="00E40890"/>
    <w:rsid w:val="00E43DE4"/>
    <w:rsid w:val="00E46F8E"/>
    <w:rsid w:val="00E52D78"/>
    <w:rsid w:val="00E537F1"/>
    <w:rsid w:val="00E55EB4"/>
    <w:rsid w:val="00E606DB"/>
    <w:rsid w:val="00E65CAE"/>
    <w:rsid w:val="00E7213A"/>
    <w:rsid w:val="00E73442"/>
    <w:rsid w:val="00E73D42"/>
    <w:rsid w:val="00E75994"/>
    <w:rsid w:val="00E808C7"/>
    <w:rsid w:val="00E8740E"/>
    <w:rsid w:val="00E905E9"/>
    <w:rsid w:val="00E94C2A"/>
    <w:rsid w:val="00EA58A2"/>
    <w:rsid w:val="00EA7476"/>
    <w:rsid w:val="00EB0EF6"/>
    <w:rsid w:val="00EB355B"/>
    <w:rsid w:val="00EB3770"/>
    <w:rsid w:val="00EB57EF"/>
    <w:rsid w:val="00EB6BEC"/>
    <w:rsid w:val="00EB7675"/>
    <w:rsid w:val="00EC2A9C"/>
    <w:rsid w:val="00EC419C"/>
    <w:rsid w:val="00EC46D2"/>
    <w:rsid w:val="00EC574D"/>
    <w:rsid w:val="00EC6242"/>
    <w:rsid w:val="00EC63C6"/>
    <w:rsid w:val="00ED0CE0"/>
    <w:rsid w:val="00ED2D78"/>
    <w:rsid w:val="00EE0C32"/>
    <w:rsid w:val="00EE590A"/>
    <w:rsid w:val="00EF2765"/>
    <w:rsid w:val="00EF3347"/>
    <w:rsid w:val="00F038B4"/>
    <w:rsid w:val="00F042D2"/>
    <w:rsid w:val="00F06373"/>
    <w:rsid w:val="00F116A9"/>
    <w:rsid w:val="00F11C4F"/>
    <w:rsid w:val="00F1399F"/>
    <w:rsid w:val="00F13E8C"/>
    <w:rsid w:val="00F20AC3"/>
    <w:rsid w:val="00F21165"/>
    <w:rsid w:val="00F22DE8"/>
    <w:rsid w:val="00F23720"/>
    <w:rsid w:val="00F23CEC"/>
    <w:rsid w:val="00F247B9"/>
    <w:rsid w:val="00F3665F"/>
    <w:rsid w:val="00F37D96"/>
    <w:rsid w:val="00F41382"/>
    <w:rsid w:val="00F50226"/>
    <w:rsid w:val="00F51E67"/>
    <w:rsid w:val="00F53EAF"/>
    <w:rsid w:val="00F54F02"/>
    <w:rsid w:val="00F57925"/>
    <w:rsid w:val="00F636CE"/>
    <w:rsid w:val="00F64A98"/>
    <w:rsid w:val="00F82D5E"/>
    <w:rsid w:val="00F82E54"/>
    <w:rsid w:val="00F90A4C"/>
    <w:rsid w:val="00F92FC0"/>
    <w:rsid w:val="00F9682E"/>
    <w:rsid w:val="00FB3608"/>
    <w:rsid w:val="00FB3EF2"/>
    <w:rsid w:val="00FB513A"/>
    <w:rsid w:val="00FB5339"/>
    <w:rsid w:val="00FC15FE"/>
    <w:rsid w:val="00FC58F5"/>
    <w:rsid w:val="00FC5FC0"/>
    <w:rsid w:val="00FD0EC2"/>
    <w:rsid w:val="00FD14BE"/>
    <w:rsid w:val="00FD18BC"/>
    <w:rsid w:val="00FD216C"/>
    <w:rsid w:val="00FD5931"/>
    <w:rsid w:val="00FD7A7D"/>
    <w:rsid w:val="00FE39CE"/>
    <w:rsid w:val="00FE5CDD"/>
    <w:rsid w:val="00FE61DE"/>
    <w:rsid w:val="00FF0131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1F5CF4"/>
  <w15:docId w15:val="{0E26EFF3-2164-417D-9242-4C28768A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8"/>
    </w:rPr>
  </w:style>
  <w:style w:type="paragraph" w:styleId="1">
    <w:name w:val="heading 1"/>
    <w:basedOn w:val="a"/>
    <w:next w:val="a"/>
    <w:link w:val="10"/>
    <w:qFormat/>
    <w:rsid w:val="00D73DF0"/>
    <w:pPr>
      <w:keepNext/>
      <w:outlineLvl w:val="0"/>
    </w:pPr>
    <w:rPr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sid w:val="00F57925"/>
    <w:rPr>
      <w:color w:val="800080"/>
      <w:u w:val="single"/>
    </w:rPr>
  </w:style>
  <w:style w:type="character" w:styleId="a4">
    <w:name w:val="Hyperlink"/>
    <w:basedOn w:val="a0"/>
    <w:rsid w:val="00C87E7C"/>
    <w:rPr>
      <w:color w:val="0000FF"/>
      <w:u w:val="single"/>
      <w:lang w:bidi="th-TH"/>
    </w:rPr>
  </w:style>
  <w:style w:type="paragraph" w:styleId="a5">
    <w:name w:val="header"/>
    <w:basedOn w:val="a"/>
    <w:rsid w:val="00D6626B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D6626B"/>
  </w:style>
  <w:style w:type="paragraph" w:styleId="a7">
    <w:name w:val="footer"/>
    <w:basedOn w:val="a"/>
    <w:link w:val="a8"/>
    <w:uiPriority w:val="99"/>
    <w:rsid w:val="00D6626B"/>
    <w:pPr>
      <w:tabs>
        <w:tab w:val="center" w:pos="4153"/>
        <w:tab w:val="right" w:pos="8306"/>
      </w:tabs>
    </w:pPr>
  </w:style>
  <w:style w:type="paragraph" w:styleId="a9">
    <w:name w:val="List Paragraph"/>
    <w:basedOn w:val="a"/>
    <w:uiPriority w:val="34"/>
    <w:qFormat/>
    <w:rsid w:val="00482140"/>
    <w:pPr>
      <w:ind w:left="720"/>
      <w:contextualSpacing/>
    </w:pPr>
  </w:style>
  <w:style w:type="character" w:styleId="aa">
    <w:name w:val="Strong"/>
    <w:basedOn w:val="a0"/>
    <w:qFormat/>
    <w:rsid w:val="008A55C8"/>
    <w:rPr>
      <w:b/>
      <w:bCs/>
    </w:rPr>
  </w:style>
  <w:style w:type="paragraph" w:styleId="ab">
    <w:name w:val="No Spacing"/>
    <w:uiPriority w:val="1"/>
    <w:qFormat/>
    <w:rsid w:val="0093215A"/>
    <w:rPr>
      <w:rFonts w:ascii="Calibri" w:eastAsia="Calibri" w:hAnsi="Calibri"/>
      <w:sz w:val="22"/>
      <w:szCs w:val="28"/>
    </w:rPr>
  </w:style>
  <w:style w:type="character" w:customStyle="1" w:styleId="a8">
    <w:name w:val="ท้ายกระดาษ อักขระ"/>
    <w:basedOn w:val="a0"/>
    <w:link w:val="a7"/>
    <w:uiPriority w:val="99"/>
    <w:rsid w:val="007231B3"/>
    <w:rPr>
      <w:sz w:val="24"/>
      <w:szCs w:val="28"/>
    </w:rPr>
  </w:style>
  <w:style w:type="paragraph" w:styleId="ac">
    <w:name w:val="Balloon Text"/>
    <w:basedOn w:val="a"/>
    <w:link w:val="ad"/>
    <w:rsid w:val="007231B3"/>
    <w:rPr>
      <w:rFonts w:ascii="Tahoma" w:hAnsi="Tahoma"/>
      <w:sz w:val="16"/>
      <w:szCs w:val="20"/>
    </w:rPr>
  </w:style>
  <w:style w:type="character" w:customStyle="1" w:styleId="ad">
    <w:name w:val="ข้อความบอลลูน อักขระ"/>
    <w:basedOn w:val="a0"/>
    <w:link w:val="ac"/>
    <w:rsid w:val="007231B3"/>
    <w:rPr>
      <w:rFonts w:ascii="Tahoma" w:hAnsi="Tahoma"/>
      <w:sz w:val="16"/>
    </w:rPr>
  </w:style>
  <w:style w:type="character" w:customStyle="1" w:styleId="11">
    <w:name w:val="การอ้างถึงที่ไม่ได้แก้ไข1"/>
    <w:basedOn w:val="a0"/>
    <w:uiPriority w:val="99"/>
    <w:semiHidden/>
    <w:unhideWhenUsed/>
    <w:rsid w:val="006418E2"/>
    <w:rPr>
      <w:color w:val="605E5C"/>
      <w:shd w:val="clear" w:color="auto" w:fill="E1DFDD"/>
    </w:rPr>
  </w:style>
  <w:style w:type="character" w:customStyle="1" w:styleId="10">
    <w:name w:val="หัวเรื่อง 1 อักขระ"/>
    <w:basedOn w:val="a0"/>
    <w:link w:val="1"/>
    <w:rsid w:val="00D73DF0"/>
    <w:rPr>
      <w:sz w:val="24"/>
      <w:szCs w:val="32"/>
    </w:rPr>
  </w:style>
  <w:style w:type="character" w:customStyle="1" w:styleId="UnresolvedMention1">
    <w:name w:val="Unresolved Mention1"/>
    <w:basedOn w:val="a0"/>
    <w:uiPriority w:val="99"/>
    <w:semiHidden/>
    <w:unhideWhenUsed/>
    <w:rsid w:val="005E4B62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D75A4F"/>
    <w:rPr>
      <w:rFonts w:ascii="TH SarabunIT๙" w:eastAsiaTheme="minorHAnsi" w:hAnsi="TH SarabunIT๙" w:cs="TH SarabunIT๙"/>
      <w:sz w:val="32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980812"/>
    <w:rPr>
      <w:color w:val="605E5C"/>
      <w:shd w:val="clear" w:color="auto" w:fill="E1DFDD"/>
    </w:rPr>
  </w:style>
  <w:style w:type="character" w:styleId="af0">
    <w:name w:val="Emphasis"/>
    <w:basedOn w:val="a0"/>
    <w:qFormat/>
    <w:rsid w:val="007701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\Desktop\&#3591;&#3634;&#3609;&#3594;&#3633;&#3656;&#3623;&#3588;&#3619;&#3634;&#3623;\&#3611;&#3619;&#3632;&#3648;&#3617;&#3636;&#3609;&#3616;&#3634;&#3625;&#3634;&#3629;&#3633;&#3591;&#3585;&#3620;&#3625;\&#3627;&#3609;&#3633;&#3591;&#3626;&#3639;&#3629;&#3616;&#3634;&#3618;&#3651;&#3609;.dot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99E2F-34B6-4A0E-83A1-6DB0732B5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หนังสือภายใน.dot</Template>
  <TotalTime>486</TotalTime>
  <Pages>2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SPM</Company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Kritsadapong Suta</cp:lastModifiedBy>
  <cp:revision>142</cp:revision>
  <cp:lastPrinted>2021-11-10T02:04:00Z</cp:lastPrinted>
  <dcterms:created xsi:type="dcterms:W3CDTF">2021-07-06T05:53:00Z</dcterms:created>
  <dcterms:modified xsi:type="dcterms:W3CDTF">2021-12-07T09:56:00Z</dcterms:modified>
</cp:coreProperties>
</file>