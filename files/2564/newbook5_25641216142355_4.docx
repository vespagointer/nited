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5CF4" w14:textId="1837F0C4" w:rsidR="008535D9" w:rsidRPr="004441E6" w:rsidRDefault="00A67EF0" w:rsidP="001F5E85">
      <w:pPr>
        <w:tabs>
          <w:tab w:val="left" w:pos="3600"/>
        </w:tabs>
        <w:spacing w:before="520" w:after="60" w:line="420" w:lineRule="exact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4441E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5680" behindDoc="1" locked="0" layoutInCell="1" allowOverlap="1" wp14:anchorId="031F5D28" wp14:editId="58110ED6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0" t="0" r="5715" b="0"/>
            <wp:wrapNone/>
            <wp:docPr id="5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D9" w:rsidRPr="004441E6">
        <w:rPr>
          <w:rFonts w:ascii="TH SarabunIT๙" w:hAnsi="TH SarabunIT๙" w:cs="TH SarabunIT๙"/>
        </w:rPr>
        <w:tab/>
      </w:r>
      <w:r w:rsidR="008535D9" w:rsidRPr="004441E6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031F5CF5" w14:textId="5AE23F51" w:rsidR="008535D9" w:rsidRPr="004441E6" w:rsidRDefault="00A67EF0" w:rsidP="004470AA">
      <w:pPr>
        <w:tabs>
          <w:tab w:val="left" w:pos="9000"/>
        </w:tabs>
        <w:rPr>
          <w:rFonts w:ascii="TH SarabunIT๙" w:hAnsi="TH SarabunIT๙" w:cs="TH SarabunIT๙"/>
          <w:noProof/>
          <w:sz w:val="32"/>
          <w:szCs w:val="32"/>
          <w:cs/>
        </w:rPr>
      </w:pPr>
      <w:r w:rsidRPr="004441E6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1F5D2A" wp14:editId="0D7AC6E8">
                <wp:simplePos x="0" y="0"/>
                <wp:positionH relativeFrom="column">
                  <wp:posOffset>838200</wp:posOffset>
                </wp:positionH>
                <wp:positionV relativeFrom="paragraph">
                  <wp:posOffset>245745</wp:posOffset>
                </wp:positionV>
                <wp:extent cx="4914900" cy="0"/>
                <wp:effectExtent l="13335" t="11430" r="5715" b="762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A4D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9.35pt" to="45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="008535D9" w:rsidRPr="004441E6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="008535D9" w:rsidRPr="004441E6">
        <w:rPr>
          <w:rFonts w:ascii="TH SarabunIT๙" w:hAnsi="TH SarabunIT๙" w:cs="TH SarabunIT๙"/>
          <w:sz w:val="32"/>
          <w:szCs w:val="32"/>
          <w:cs/>
        </w:rPr>
        <w:t xml:space="preserve"> </w:t>
      </w:r>
      <w:bookmarkStart w:id="0" w:name="_Hlk75434764"/>
      <w:r w:rsidR="008E5057" w:rsidRPr="004441E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กลุ่มนิเทศ ติดตามและประเมินผลการจัดการศึกษา  </w:t>
      </w:r>
      <w:bookmarkEnd w:id="0"/>
    </w:p>
    <w:p w14:paraId="031F5CF6" w14:textId="01DE4745" w:rsidR="008535D9" w:rsidRPr="004441E6" w:rsidRDefault="00A67EF0" w:rsidP="004470AA">
      <w:pPr>
        <w:tabs>
          <w:tab w:val="left" w:pos="4500"/>
          <w:tab w:val="left" w:pos="9000"/>
        </w:tabs>
        <w:rPr>
          <w:rFonts w:ascii="TH SarabunIT๙" w:hAnsi="TH SarabunIT๙" w:cs="TH SarabunIT๙"/>
          <w:sz w:val="32"/>
          <w:szCs w:val="32"/>
          <w:cs/>
        </w:rPr>
      </w:pPr>
      <w:r w:rsidRPr="004441E6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1F5D2C" wp14:editId="2D44C444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BA599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Pr="004441E6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1F5D2E" wp14:editId="031F5D2F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12065" t="6350" r="5715" b="1270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3F7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Np5q+N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="008535D9" w:rsidRPr="004441E6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4B4D7E" w:rsidRPr="004441E6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5B5FEA" w:rsidRPr="004441E6">
        <w:rPr>
          <w:rFonts w:ascii="TH SarabunIT๙" w:hAnsi="TH SarabunIT๙" w:cs="TH SarabunIT๙"/>
          <w:sz w:val="32"/>
          <w:szCs w:val="32"/>
          <w:cs/>
        </w:rPr>
        <w:t>ศธ 04</w:t>
      </w:r>
      <w:r w:rsidR="00600E0D">
        <w:rPr>
          <w:rFonts w:ascii="TH SarabunIT๙" w:hAnsi="TH SarabunIT๙" w:cs="TH SarabunIT๙"/>
          <w:sz w:val="32"/>
          <w:szCs w:val="32"/>
        </w:rPr>
        <w:t>311</w:t>
      </w:r>
      <w:r w:rsidR="00B457D9">
        <w:rPr>
          <w:rFonts w:ascii="TH SarabunIT๙" w:hAnsi="TH SarabunIT๙" w:cs="TH SarabunIT๙" w:hint="cs"/>
          <w:sz w:val="32"/>
          <w:szCs w:val="32"/>
          <w:cs/>
        </w:rPr>
        <w:t>/-</w:t>
      </w:r>
      <w:r w:rsidR="004B4D7E" w:rsidRPr="004441E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535D9" w:rsidRPr="004441E6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="008535D9" w:rsidRPr="004441E6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714FF" w:rsidRPr="0047451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234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1897">
        <w:rPr>
          <w:rFonts w:ascii="TH SarabunIT๙" w:hAnsi="TH SarabunIT๙" w:cs="TH SarabunIT๙"/>
          <w:sz w:val="32"/>
          <w:szCs w:val="32"/>
        </w:rPr>
        <w:t>1</w:t>
      </w:r>
      <w:r w:rsidR="005526C7">
        <w:rPr>
          <w:rFonts w:ascii="TH SarabunIT๙" w:hAnsi="TH SarabunIT๙" w:cs="TH SarabunIT๙" w:hint="cs"/>
          <w:sz w:val="32"/>
          <w:szCs w:val="32"/>
          <w:cs/>
        </w:rPr>
        <w:t>6</w:t>
      </w:r>
      <w:r w:rsidR="009D1E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05E3">
        <w:rPr>
          <w:rFonts w:ascii="TH SarabunIT๙" w:hAnsi="TH SarabunIT๙" w:cs="TH SarabunIT๙" w:hint="cs"/>
          <w:sz w:val="32"/>
          <w:szCs w:val="32"/>
          <w:cs/>
        </w:rPr>
        <w:t>ธันวาคม</w:t>
      </w:r>
      <w:r w:rsidR="009D1E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B6871" w:rsidRPr="00474512">
        <w:rPr>
          <w:rFonts w:ascii="TH SarabunIT๙" w:hAnsi="TH SarabunIT๙" w:cs="TH SarabunIT๙"/>
          <w:sz w:val="32"/>
          <w:szCs w:val="32"/>
          <w:cs/>
        </w:rPr>
        <w:t>256</w:t>
      </w:r>
      <w:r w:rsidR="00B54B89">
        <w:rPr>
          <w:rFonts w:ascii="TH SarabunIT๙" w:hAnsi="TH SarabunIT๙" w:cs="TH SarabunIT๙" w:hint="cs"/>
          <w:sz w:val="32"/>
          <w:szCs w:val="32"/>
          <w:cs/>
        </w:rPr>
        <w:t>4</w:t>
      </w:r>
      <w:r w:rsidR="004B4D7E" w:rsidRPr="00474512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</w:p>
    <w:p w14:paraId="54178B6B" w14:textId="23B0E570" w:rsidR="00327246" w:rsidRPr="00740D00" w:rsidRDefault="00A67EF0" w:rsidP="00740D00">
      <w:pPr>
        <w:tabs>
          <w:tab w:val="left" w:pos="9000"/>
        </w:tabs>
        <w:ind w:left="709" w:hanging="709"/>
        <w:jc w:val="thaiDistribute"/>
        <w:rPr>
          <w:rFonts w:ascii="TH SarabunIT๙" w:hAnsi="TH SarabunIT๙" w:cs="TH SarabunIT๙"/>
          <w:sz w:val="32"/>
          <w:szCs w:val="32"/>
        </w:rPr>
      </w:pPr>
      <w:r w:rsidRPr="004441E6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1F5D30" wp14:editId="031F5D3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9525" t="8890" r="5080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D69DC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="008535D9" w:rsidRPr="004441E6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7B6871" w:rsidRPr="004441E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C15FE" w:rsidRPr="004441E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40D00" w:rsidRPr="00740D00">
        <w:rPr>
          <w:rFonts w:ascii="TH SarabunIT๙" w:hAnsi="TH SarabunIT๙" w:cs="TH SarabunIT๙"/>
          <w:sz w:val="32"/>
          <w:szCs w:val="32"/>
          <w:cs/>
        </w:rPr>
        <w:t>แจ้งโรงเรียนให้ข้อมูลการติดตามประเมินผลการดําเนินงานโครงการ โรงเรียนคุณภาพวิทยาศาสตร์ คณิตศาสตร์และเทคโนโลยี ตามมาตรฐาน สสวท.</w:t>
      </w:r>
    </w:p>
    <w:p w14:paraId="031F5CF9" w14:textId="3E72C5B5" w:rsidR="00C87E7C" w:rsidRPr="00327246" w:rsidRDefault="00C87E7C" w:rsidP="00327246">
      <w:pPr>
        <w:tabs>
          <w:tab w:val="left" w:pos="9000"/>
        </w:tabs>
        <w:jc w:val="thaiDistribute"/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</w:pPr>
      <w:r w:rsidRPr="00327246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เรียน</w:t>
      </w:r>
      <w:r w:rsidR="00A67EF0" w:rsidRPr="00327246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="009C384A" w:rsidRPr="00327246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="00A67EF0" w:rsidRPr="00327246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="0069363D" w:rsidRPr="00327246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ผู้อำนวยการ</w:t>
      </w:r>
      <w:bookmarkStart w:id="1" w:name="_Hlk75348669"/>
      <w:r w:rsidR="0069363D" w:rsidRPr="00327246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สำนักงานเขตพื้นที่การศึกษามัธยมศึกษา</w:t>
      </w:r>
      <w:r w:rsidR="009A735E" w:rsidRPr="00327246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น่าน</w:t>
      </w:r>
      <w:bookmarkEnd w:id="1"/>
    </w:p>
    <w:p w14:paraId="35AF7EB8" w14:textId="7D28AD65" w:rsidR="00740D00" w:rsidRPr="00740D00" w:rsidRDefault="0079687F" w:rsidP="00740D00">
      <w:pPr>
        <w:pStyle w:val="1"/>
        <w:spacing w:before="120"/>
        <w:ind w:firstLine="1440"/>
        <w:jc w:val="thaiDistribute"/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</w:rPr>
      </w:pPr>
      <w:bookmarkStart w:id="2" w:name="_Hlk74734875"/>
      <w:r w:rsidRPr="00327246">
        <w:rPr>
          <w:rFonts w:ascii="TH SarabunIT๙" w:hAnsi="TH SarabunIT๙" w:cs="TH SarabunIT๙" w:hint="cs"/>
          <w:b/>
          <w:bCs/>
          <w:color w:val="000000" w:themeColor="text1"/>
          <w:sz w:val="32"/>
          <w:u w:val="single"/>
          <w:cs/>
        </w:rPr>
        <w:t xml:space="preserve">๑. </w:t>
      </w:r>
      <w:r w:rsidR="009F4B4B" w:rsidRPr="00327246">
        <w:rPr>
          <w:rFonts w:ascii="TH SarabunIT๙" w:hAnsi="TH SarabunIT๙" w:cs="TH SarabunIT๙" w:hint="cs"/>
          <w:b/>
          <w:bCs/>
          <w:color w:val="000000" w:themeColor="text1"/>
          <w:sz w:val="32"/>
          <w:u w:val="single"/>
          <w:cs/>
        </w:rPr>
        <w:t>ข้อเท็จจริง</w:t>
      </w:r>
      <w:r w:rsidR="009F4B4B" w:rsidRPr="00327246">
        <w:rPr>
          <w:rFonts w:ascii="TH SarabunIT๙" w:hAnsi="TH SarabunIT๙" w:cs="TH SarabunIT๙" w:hint="cs"/>
          <w:b/>
          <w:bCs/>
          <w:color w:val="000000" w:themeColor="text1"/>
          <w:sz w:val="32"/>
          <w:cs/>
        </w:rPr>
        <w:t xml:space="preserve"> </w:t>
      </w:r>
      <w:bookmarkEnd w:id="2"/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ด้วย ส</w:t>
      </w:r>
      <w:r w:rsidR="00740D00"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นักงานคณะกรรมการการศึกษาขั้นพื้นฐาน ร่วมกับสถาบันส่งเสริมการสอนวิทยาศาสตร์ และเทคโนโลยี (สสวท.) ได้ด</w:t>
      </w:r>
      <w:r w:rsidR="00740D00"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เนินโครงการโรงเรียนคุณภาพวิทยาศาสตร์ คณิตศาสตร์และเทคโนโลยี ตามมาตรฐาน สสวท. เพื่อยกระดับคุณภาพการศึกษาด้านวิทยาศาสตร์ คณิตศาสตร์ และเทคโนโลยี ของโรงเรียน</w:t>
      </w:r>
      <w:r w:rsid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br/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ในทุกสังกัดให้สูงขึ้น ซึ่งในปีงบประมาณ ๒๕๖๕ สถาบันส่งเสริมการสอนวิทยาศาสตร์ และเทคโนโลยี (สสวท.) ก</w:t>
      </w:r>
      <w:r w:rsidR="00740D00"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หนดติดตามประเมินผลการด</w:t>
      </w:r>
      <w:r w:rsidR="00740D00"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เนินโครงการ รายละเอียดดังสิ่งที่ส่งมาด้วย โดยขอให้โรงเรียนในโครงการฯคัดเลือกครู จ</w:t>
      </w:r>
      <w:r w:rsidR="00740D00"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นวน ๓ คน เพื่อเป็นกลุ่มตัวอย่าง และครู จ</w:t>
      </w:r>
      <w:r w:rsidR="00740D00"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="00740D00"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 xml:space="preserve">นวนไม่เกิน ๒ คน เพื่อเป็นผู้ประสานงานโครงการ </w:t>
      </w:r>
    </w:p>
    <w:p w14:paraId="289D22F3" w14:textId="240306BE" w:rsidR="00740D00" w:rsidRPr="00740D00" w:rsidRDefault="00740D00" w:rsidP="00740D00">
      <w:pPr>
        <w:pStyle w:val="1"/>
        <w:spacing w:before="120"/>
        <w:ind w:firstLine="1440"/>
        <w:jc w:val="thaiDistribute"/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</w:rPr>
      </w:pPr>
      <w:r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>ในการนี้ ส</w:t>
      </w:r>
      <w:r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ำ</w:t>
      </w:r>
      <w:r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 xml:space="preserve">นักงานคณะกรรมการการศึกษาขั้นพื้นฐาน ขอให้แจ้งโรงเรียนที่เข้าร่วม โครงการฯ และอยู่ในรอบการติดตามประเมินผล ปีการศึกษา ๒๕๖๔ </w:t>
      </w:r>
      <w:r>
        <w:rPr>
          <w:rStyle w:val="aa"/>
          <w:rFonts w:ascii="TH SarabunIT๙" w:hAnsi="TH SarabunIT๙" w:cs="TH SarabunIT๙" w:hint="cs"/>
          <w:b w:val="0"/>
          <w:bCs w:val="0"/>
          <w:color w:val="000000" w:themeColor="text1"/>
          <w:spacing w:val="-8"/>
          <w:sz w:val="32"/>
          <w:cs/>
        </w:rPr>
        <w:t>ซึ่งประกอบไปด้วย 1) โรงเรียนท่าวังผาพิทยาคม ๒) โรงเรียนนาน้อย 3) โรงเรียนนาหมื่น 4) โรงเรียนสา</w:t>
      </w:r>
      <w:r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 xml:space="preserve"> พิจารณา คัดเลือกครูกลุ่มตัวอย่าง และครูผู้ประสานงาน</w:t>
      </w:r>
      <w:r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br/>
      </w:r>
      <w:r w:rsidRPr="00740D00">
        <w:rPr>
          <w:rStyle w:val="aa"/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cs/>
        </w:rPr>
        <w:t xml:space="preserve">โดยขอให้ผู้บริหารสถานศึกษา ครูกลุ่มตัวอย่าง และครูผู้ประสานงาน เข้าร่วมกลุ่มไลน์โอเพ่นแชท หากมีข้อสงสัยเพิ่มเติมขอให้ติดต่อประสานงานไปยัง นางสาวนิอร ภูรัตน์ หมายเลขโทรศัพท์ ๐ ๒๓๕๒ ๔๐๒๑ ต่อ ๓๒๐๑ </w:t>
      </w:r>
    </w:p>
    <w:p w14:paraId="539A5C17" w14:textId="6ABAF45E" w:rsidR="00DA5D80" w:rsidRPr="009E2E9B" w:rsidRDefault="00FB5339" w:rsidP="005526C7">
      <w:pPr>
        <w:pStyle w:val="1"/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cs/>
        </w:rPr>
      </w:pPr>
      <w:r w:rsidRPr="009E2E9B">
        <w:rPr>
          <w:rStyle w:val="aa"/>
          <w:rFonts w:ascii="TH SarabunIT๙" w:hAnsi="TH SarabunIT๙" w:cs="TH SarabunIT๙" w:hint="cs"/>
          <w:color w:val="000000" w:themeColor="text1"/>
          <w:spacing w:val="-8"/>
          <w:sz w:val="32"/>
          <w:u w:val="single"/>
          <w:cs/>
        </w:rPr>
        <w:t>๒</w:t>
      </w:r>
      <w:r w:rsidR="00497F2F" w:rsidRPr="009E2E9B">
        <w:rPr>
          <w:rStyle w:val="aa"/>
          <w:rFonts w:ascii="TH SarabunIT๙" w:hAnsi="TH SarabunIT๙" w:cs="TH SarabunIT๙"/>
          <w:color w:val="000000" w:themeColor="text1"/>
          <w:spacing w:val="-8"/>
          <w:sz w:val="32"/>
          <w:u w:val="single"/>
          <w:cs/>
        </w:rPr>
        <w:t>.</w:t>
      </w:r>
      <w:r w:rsidR="00434B8B" w:rsidRPr="009E2E9B">
        <w:rPr>
          <w:rStyle w:val="aa"/>
          <w:rFonts w:ascii="TH SarabunIT๙" w:hAnsi="TH SarabunIT๙" w:cs="TH SarabunIT๙" w:hint="cs"/>
          <w:color w:val="000000" w:themeColor="text1"/>
          <w:spacing w:val="-8"/>
          <w:sz w:val="32"/>
          <w:u w:val="single"/>
          <w:cs/>
        </w:rPr>
        <w:t xml:space="preserve"> </w:t>
      </w:r>
      <w:r w:rsidR="00497F2F" w:rsidRPr="009E2E9B">
        <w:rPr>
          <w:rStyle w:val="aa"/>
          <w:rFonts w:ascii="TH SarabunIT๙" w:hAnsi="TH SarabunIT๙" w:cs="TH SarabunIT๙"/>
          <w:color w:val="000000" w:themeColor="text1"/>
          <w:spacing w:val="-8"/>
          <w:sz w:val="32"/>
          <w:u w:val="single"/>
          <w:cs/>
        </w:rPr>
        <w:t>ข้อกฎหมาย กฎ/ระเบียบประกอบการ</w:t>
      </w:r>
      <w:r w:rsidR="00497F2F" w:rsidRPr="009E2E9B">
        <w:rPr>
          <w:rFonts w:ascii="TH SarabunIT๙" w:hAnsi="TH SarabunIT๙" w:cs="TH SarabunIT๙"/>
          <w:b/>
          <w:bCs/>
          <w:color w:val="000000" w:themeColor="text1"/>
          <w:spacing w:val="-8"/>
          <w:sz w:val="32"/>
          <w:u w:val="single"/>
          <w:cs/>
        </w:rPr>
        <w:t>พิจารณา</w:t>
      </w:r>
      <w:r w:rsidR="00730420" w:rsidRPr="009E2E9B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</w:rPr>
        <w:t xml:space="preserve"> </w:t>
      </w:r>
      <w:r w:rsidR="00741485" w:rsidRPr="009E2E9B">
        <w:rPr>
          <w:rFonts w:ascii="TH SarabunIT๙" w:hAnsi="TH SarabunIT๙" w:cs="TH SarabunIT๙"/>
          <w:color w:val="000000" w:themeColor="text1"/>
          <w:spacing w:val="-4"/>
          <w:sz w:val="32"/>
          <w:cs/>
        </w:rPr>
        <w:t>หนังสือ</w:t>
      </w:r>
      <w:r w:rsidR="00D432C9" w:rsidRPr="00D432C9">
        <w:rPr>
          <w:rFonts w:ascii="TH SarabunIT๙" w:hAnsi="TH SarabunIT๙" w:cs="TH SarabunIT๙"/>
          <w:color w:val="000000" w:themeColor="text1"/>
          <w:spacing w:val="-4"/>
          <w:sz w:val="32"/>
          <w:cs/>
        </w:rPr>
        <w:t>สำนักงาน</w:t>
      </w:r>
      <w:r w:rsidR="00740D00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>คณะกรรมการการศึกษาขั้นพื้นฐาน</w:t>
      </w:r>
      <w:r w:rsidR="00D432C9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 xml:space="preserve"> </w:t>
      </w:r>
      <w:r w:rsidR="00741485" w:rsidRPr="009E2E9B">
        <w:rPr>
          <w:rFonts w:ascii="TH SarabunIT๙" w:hAnsi="TH SarabunIT๙" w:cs="TH SarabunIT๙"/>
          <w:color w:val="000000" w:themeColor="text1"/>
          <w:spacing w:val="-4"/>
          <w:sz w:val="32"/>
          <w:cs/>
        </w:rPr>
        <w:t xml:space="preserve">ที่ ศธ </w:t>
      </w:r>
      <w:r w:rsidR="00740D00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>๐๔๐๑๐</w:t>
      </w:r>
      <w:r w:rsidR="00741485" w:rsidRPr="009E2E9B">
        <w:rPr>
          <w:rFonts w:ascii="TH SarabunIT๙" w:hAnsi="TH SarabunIT๙" w:cs="TH SarabunIT๙"/>
          <w:color w:val="000000" w:themeColor="text1"/>
          <w:spacing w:val="-4"/>
          <w:sz w:val="32"/>
          <w:cs/>
        </w:rPr>
        <w:t>/</w:t>
      </w:r>
      <w:r w:rsidR="00DE3DB0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>ว ๒๔๑๓</w:t>
      </w:r>
      <w:r w:rsidR="004F6101" w:rsidRPr="009E2E9B">
        <w:rPr>
          <w:rFonts w:ascii="TH SarabunIT๙" w:hAnsi="TH SarabunIT๙" w:cs="TH SarabunIT๙"/>
          <w:color w:val="000000" w:themeColor="text1"/>
          <w:spacing w:val="-4"/>
          <w:sz w:val="32"/>
        </w:rPr>
        <w:t xml:space="preserve"> </w:t>
      </w:r>
      <w:r w:rsidR="004F6101" w:rsidRPr="009E2E9B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 xml:space="preserve">ลงวันที่ </w:t>
      </w:r>
      <w:r w:rsidR="00DE3DB0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>๘</w:t>
      </w:r>
      <w:r w:rsidR="004F6101" w:rsidRPr="009E2E9B">
        <w:rPr>
          <w:rFonts w:ascii="TH SarabunIT๙" w:hAnsi="TH SarabunIT๙" w:cs="TH SarabunIT๙"/>
          <w:color w:val="000000" w:themeColor="text1"/>
          <w:spacing w:val="-4"/>
          <w:sz w:val="32"/>
          <w:cs/>
        </w:rPr>
        <w:t xml:space="preserve"> </w:t>
      </w:r>
      <w:r w:rsidR="00DE3DB0">
        <w:rPr>
          <w:rFonts w:ascii="TH SarabunIT๙" w:hAnsi="TH SarabunIT๙" w:cs="TH SarabunIT๙" w:hint="cs"/>
          <w:color w:val="000000" w:themeColor="text1"/>
          <w:spacing w:val="-4"/>
          <w:sz w:val="32"/>
          <w:cs/>
        </w:rPr>
        <w:t>ธันวาคม</w:t>
      </w:r>
      <w:r w:rsidR="004F6101" w:rsidRPr="009E2E9B">
        <w:rPr>
          <w:rFonts w:ascii="TH SarabunIT๙" w:hAnsi="TH SarabunIT๙" w:cs="TH SarabunIT๙"/>
          <w:color w:val="000000" w:themeColor="text1"/>
          <w:spacing w:val="-4"/>
          <w:sz w:val="32"/>
          <w:cs/>
        </w:rPr>
        <w:t xml:space="preserve"> 2564            </w:t>
      </w:r>
    </w:p>
    <w:p w14:paraId="031F5D21" w14:textId="5A6A9A77" w:rsidR="00D75A4F" w:rsidRPr="009E2E9B" w:rsidRDefault="00FB5339" w:rsidP="009D05CE">
      <w:pPr>
        <w:spacing w:before="120"/>
        <w:ind w:right="-1" w:firstLine="1418"/>
        <w:jc w:val="thaiDistribute"/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</w:pPr>
      <w:r w:rsidRPr="009E2E9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๓</w:t>
      </w:r>
      <w:r w:rsidR="00730420" w:rsidRPr="009E2E9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</w:rPr>
        <w:t>.</w:t>
      </w:r>
      <w:r w:rsidR="00434B8B" w:rsidRPr="009E2E9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="00730420" w:rsidRPr="009E2E9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ข้อพิจารณาและความเห็น</w:t>
      </w:r>
      <w:r w:rsidR="00730420" w:rsidRPr="009E2E9B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6F7D29" w:rsidRPr="009D05C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เห็นควรทำหนังสือแจ้งโรงเรียนในสังกัดได้รับทราบและดำเนินการต่อไป</w:t>
      </w:r>
    </w:p>
    <w:p w14:paraId="031F5D22" w14:textId="4FAC36B0" w:rsidR="00BA4B8B" w:rsidRPr="009E2E9B" w:rsidRDefault="00BA4B8B" w:rsidP="00730420">
      <w:pPr>
        <w:spacing w:before="120"/>
        <w:ind w:right="-1" w:firstLine="1411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</w:pPr>
      <w:r w:rsidRPr="009E2E9B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จึงเรียนมาเพื่อโปรดพิจารณา</w:t>
      </w:r>
      <w:r w:rsidR="00A65E07" w:rsidRPr="009E2E9B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 xml:space="preserve"> </w:t>
      </w:r>
      <w:r w:rsidR="00A65E07" w:rsidRPr="009E2E9B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>หากเห็นชอบโปรดลงนามในหนังสือฯ ตามที่เรียนเสนอมาพร้อมนี้</w:t>
      </w:r>
    </w:p>
    <w:p w14:paraId="031F5D23" w14:textId="45753365" w:rsidR="002F4EB2" w:rsidRDefault="002F4EB2" w:rsidP="00BA4B8B">
      <w:pPr>
        <w:spacing w:before="120"/>
        <w:ind w:right="-1" w:firstLine="1411"/>
        <w:rPr>
          <w:rFonts w:ascii="TH SarabunIT๙" w:hAnsi="TH SarabunIT๙" w:cs="TH SarabunIT๙"/>
          <w:sz w:val="32"/>
          <w:szCs w:val="32"/>
          <w:cs/>
        </w:rPr>
      </w:pPr>
    </w:p>
    <w:p w14:paraId="031F5D24" w14:textId="79C22CBE" w:rsidR="007923CB" w:rsidRPr="00DD1ED1" w:rsidRDefault="007923CB" w:rsidP="00BA4B8B">
      <w:pPr>
        <w:spacing w:before="120"/>
        <w:ind w:right="-1" w:firstLine="1411"/>
        <w:rPr>
          <w:rFonts w:ascii="TH SarabunIT๙" w:hAnsi="TH SarabunIT๙" w:cs="TH SarabunIT๙"/>
          <w:sz w:val="32"/>
          <w:szCs w:val="32"/>
        </w:rPr>
      </w:pPr>
    </w:p>
    <w:p w14:paraId="031F5D26" w14:textId="7A2B73AA" w:rsidR="00A65E07" w:rsidRDefault="00F1399F" w:rsidP="00763FD9">
      <w:pPr>
        <w:ind w:firstLine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00E0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(นา</w:t>
      </w:r>
      <w:r w:rsidR="00600E0D">
        <w:rPr>
          <w:rFonts w:ascii="TH SarabunIT๙" w:hAnsi="TH SarabunIT๙" w:cs="TH SarabunIT๙" w:hint="cs"/>
          <w:sz w:val="32"/>
          <w:szCs w:val="32"/>
          <w:cs/>
        </w:rPr>
        <w:t>ย</w:t>
      </w:r>
      <w:r w:rsidR="00D43B54">
        <w:rPr>
          <w:rFonts w:ascii="TH SarabunIT๙" w:hAnsi="TH SarabunIT๙" w:cs="TH SarabunIT๙" w:hint="cs"/>
          <w:sz w:val="32"/>
          <w:szCs w:val="32"/>
          <w:cs/>
        </w:rPr>
        <w:t>ก</w:t>
      </w:r>
      <w:proofErr w:type="spellStart"/>
      <w:r w:rsidR="00D43B54">
        <w:rPr>
          <w:rFonts w:ascii="TH SarabunIT๙" w:hAnsi="TH SarabunIT๙" w:cs="TH SarabunIT๙" w:hint="cs"/>
          <w:sz w:val="32"/>
          <w:szCs w:val="32"/>
          <w:cs/>
        </w:rPr>
        <w:t>ฤษฎา</w:t>
      </w:r>
      <w:proofErr w:type="spellEnd"/>
      <w:r w:rsidR="00D43B54">
        <w:rPr>
          <w:rFonts w:ascii="TH SarabunIT๙" w:hAnsi="TH SarabunIT๙" w:cs="TH SarabunIT๙" w:hint="cs"/>
          <w:sz w:val="32"/>
          <w:szCs w:val="32"/>
          <w:cs/>
        </w:rPr>
        <w:t>พง</w:t>
      </w:r>
      <w:proofErr w:type="spellStart"/>
      <w:r w:rsidR="00D43B54">
        <w:rPr>
          <w:rFonts w:ascii="TH SarabunIT๙" w:hAnsi="TH SarabunIT๙" w:cs="TH SarabunIT๙" w:hint="cs"/>
          <w:sz w:val="32"/>
          <w:szCs w:val="32"/>
          <w:cs/>
        </w:rPr>
        <w:t>ษ์</w:t>
      </w:r>
      <w:proofErr w:type="spellEnd"/>
      <w:r w:rsidR="00D43B54">
        <w:rPr>
          <w:rFonts w:ascii="TH SarabunIT๙" w:hAnsi="TH SarabunIT๙" w:cs="TH SarabunIT๙" w:hint="cs"/>
          <w:sz w:val="32"/>
          <w:szCs w:val="32"/>
          <w:cs/>
        </w:rPr>
        <w:t xml:space="preserve">  สุตะ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8B8D2EC" w14:textId="6336AC8C" w:rsidR="00B646D7" w:rsidRDefault="00F1399F" w:rsidP="00B646D7">
      <w:pPr>
        <w:ind w:firstLine="1440"/>
        <w:rPr>
          <w:rFonts w:ascii="TH SarabunIT๙" w:hAnsi="TH SarabunIT๙" w:cs="TH SarabunIT๙"/>
          <w:sz w:val="32"/>
          <w:szCs w:val="32"/>
          <w:cs/>
        </w:rPr>
        <w:sectPr w:rsidR="00B646D7" w:rsidSect="00025BE8">
          <w:headerReference w:type="even" r:id="rId9"/>
          <w:headerReference w:type="default" r:id="rId10"/>
          <w:footerReference w:type="first" r:id="rId11"/>
          <w:pgSz w:w="11906" w:h="16838" w:code="9"/>
          <w:pgMar w:top="851" w:right="1134" w:bottom="1135" w:left="1701" w:header="558" w:footer="0" w:gutter="0"/>
          <w:pgNumType w:fmt="thaiNumbers"/>
          <w:cols w:space="720"/>
          <w:titlePg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DD1E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43B54">
        <w:rPr>
          <w:rFonts w:ascii="TH SarabunIT๙" w:hAnsi="TH SarabunIT๙" w:cs="TH SarabunIT๙" w:hint="cs"/>
          <w:sz w:val="32"/>
          <w:szCs w:val="32"/>
          <w:cs/>
        </w:rPr>
        <w:t>ครูโรงเรียนสารทิศพิทยาคม</w:t>
      </w:r>
    </w:p>
    <w:p w14:paraId="58E7627B" w14:textId="26866F33" w:rsidR="00B646D7" w:rsidRPr="00FB0D0B" w:rsidRDefault="00B646D7" w:rsidP="00B646D7">
      <w:pPr>
        <w:rPr>
          <w:rFonts w:ascii="TH SarabunIT๙" w:hAnsi="TH SarabunIT๙" w:cs="TH SarabunIT๙"/>
          <w:sz w:val="32"/>
          <w:szCs w:val="32"/>
        </w:rPr>
      </w:pPr>
      <w:r w:rsidRPr="00FB0D0B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824" behindDoc="1" locked="0" layoutInCell="1" allowOverlap="1" wp14:anchorId="45808BD7" wp14:editId="625486DB">
            <wp:simplePos x="0" y="0"/>
            <wp:positionH relativeFrom="margin">
              <wp:align>center</wp:align>
            </wp:positionH>
            <wp:positionV relativeFrom="paragraph">
              <wp:posOffset>-786765</wp:posOffset>
            </wp:positionV>
            <wp:extent cx="986790" cy="1079500"/>
            <wp:effectExtent l="0" t="0" r="3810" b="635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D0B">
        <w:rPr>
          <w:rFonts w:ascii="TH SarabunIT๙" w:hAnsi="TH SarabunIT๙" w:cs="TH SarabunIT๙"/>
          <w:sz w:val="32"/>
          <w:szCs w:val="32"/>
          <w:cs/>
        </w:rPr>
        <w:t>ที่ ศธ ๐๔</w:t>
      </w:r>
      <w:r w:rsidRPr="00FB0D0B">
        <w:rPr>
          <w:rFonts w:ascii="TH SarabunIT๙" w:hAnsi="TH SarabunIT๙" w:cs="TH SarabunIT๙"/>
          <w:sz w:val="32"/>
          <w:szCs w:val="32"/>
        </w:rPr>
        <w:t>311/</w:t>
      </w:r>
      <w:r w:rsidR="00744731" w:rsidRPr="00FB0D0B">
        <w:rPr>
          <w:rFonts w:ascii="TH SarabunIT๙" w:hAnsi="TH SarabunIT๙" w:cs="TH SarabunIT๙"/>
          <w:sz w:val="32"/>
          <w:szCs w:val="32"/>
          <w:cs/>
        </w:rPr>
        <w:t xml:space="preserve">ว </w:t>
      </w:r>
      <w:r w:rsidRPr="00FB0D0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FB0D0B"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FB0D0B">
        <w:rPr>
          <w:rFonts w:ascii="TH SarabunIT๙" w:hAnsi="TH SarabunIT๙" w:cs="TH SarabunIT๙"/>
          <w:sz w:val="32"/>
          <w:szCs w:val="32"/>
        </w:rPr>
        <w:tab/>
      </w:r>
      <w:r w:rsidRPr="00FB0D0B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Pr="00FB0D0B">
        <w:rPr>
          <w:rFonts w:ascii="TH SarabunIT๙" w:hAnsi="TH SarabunIT๙" w:cs="TH SarabunIT๙"/>
          <w:sz w:val="32"/>
          <w:szCs w:val="32"/>
        </w:rPr>
        <w:tab/>
        <w:t xml:space="preserve">    </w:t>
      </w:r>
      <w:bookmarkStart w:id="3" w:name="_Hlk74735015"/>
      <w:r w:rsidRPr="00FB0D0B">
        <w:rPr>
          <w:rFonts w:ascii="TH SarabunIT๙" w:hAnsi="TH SarabunIT๙" w:cs="TH SarabunIT๙"/>
          <w:sz w:val="32"/>
          <w:szCs w:val="32"/>
          <w:cs/>
        </w:rPr>
        <w:t>สำนักงานเขตพื้นที่การศึกษามัธยม</w:t>
      </w:r>
      <w:r w:rsidRPr="00FB0D0B">
        <w:rPr>
          <w:rFonts w:ascii="TH SarabunIT๙" w:hAnsi="TH SarabunIT๙" w:cs="TH SarabunIT๙" w:hint="cs"/>
          <w:sz w:val="32"/>
          <w:szCs w:val="32"/>
          <w:cs/>
        </w:rPr>
        <w:t>ศึกษาน่าน</w:t>
      </w:r>
      <w:bookmarkEnd w:id="3"/>
    </w:p>
    <w:p w14:paraId="3FB9F268" w14:textId="2D15BC75" w:rsidR="00B646D7" w:rsidRDefault="00B646D7" w:rsidP="00B646D7">
      <w:pPr>
        <w:rPr>
          <w:rFonts w:ascii="TH SarabunIT๙" w:hAnsi="TH SarabunIT๙" w:cs="TH SarabunIT๙"/>
          <w:sz w:val="28"/>
          <w:szCs w:val="32"/>
          <w:cs/>
        </w:rPr>
      </w:pP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  <w:t xml:space="preserve">         </w:t>
      </w:r>
      <w:r>
        <w:rPr>
          <w:rFonts w:ascii="TH SarabunIT๙" w:hAnsi="TH SarabunIT๙" w:cs="TH SarabunIT๙"/>
          <w:sz w:val="28"/>
          <w:szCs w:val="32"/>
        </w:rPr>
        <w:t xml:space="preserve">        </w:t>
      </w:r>
      <w:r w:rsidRPr="00865D36">
        <w:rPr>
          <w:rFonts w:ascii="TH SarabunIT๙" w:hAnsi="TH SarabunIT๙" w:cs="TH SarabunIT๙"/>
          <w:sz w:val="32"/>
          <w:szCs w:val="36"/>
        </w:rPr>
        <w:t>281</w:t>
      </w:r>
      <w:r>
        <w:rPr>
          <w:rFonts w:ascii="TH SarabunIT๙" w:hAnsi="TH SarabunIT๙" w:cs="TH SarabunIT๙"/>
          <w:sz w:val="28"/>
          <w:szCs w:val="32"/>
        </w:rPr>
        <w:t xml:space="preserve"> </w:t>
      </w:r>
      <w:r>
        <w:rPr>
          <w:rFonts w:ascii="TH SarabunIT๙" w:hAnsi="TH SarabunIT๙" w:cs="TH SarabunIT๙" w:hint="cs"/>
          <w:sz w:val="28"/>
          <w:szCs w:val="32"/>
          <w:cs/>
        </w:rPr>
        <w:t>หมู่ที่ 2 ถนนพุทธบูชา</w:t>
      </w:r>
      <w:r w:rsidRPr="00F97821">
        <w:rPr>
          <w:rFonts w:ascii="TH SarabunIT๙" w:hAnsi="TH SarabunIT๙" w:cs="TH SarabunIT๙"/>
          <w:sz w:val="28"/>
          <w:szCs w:val="32"/>
          <w:cs/>
        </w:rPr>
        <w:t xml:space="preserve"> </w:t>
      </w:r>
      <w:r w:rsidR="009F5941">
        <w:rPr>
          <w:rFonts w:ascii="TH SarabunIT๙" w:hAnsi="TH SarabunIT๙" w:cs="TH SarabunIT๙" w:hint="cs"/>
          <w:sz w:val="28"/>
          <w:szCs w:val="32"/>
          <w:cs/>
        </w:rPr>
        <w:t>ตำบลฝายแก้ว</w:t>
      </w:r>
    </w:p>
    <w:p w14:paraId="5B9564EF" w14:textId="77777777" w:rsidR="00B646D7" w:rsidRPr="006926ED" w:rsidRDefault="00B646D7" w:rsidP="00B646D7">
      <w:pPr>
        <w:ind w:left="4320"/>
        <w:rPr>
          <w:rFonts w:ascii="TH SarabunIT๙" w:hAnsi="TH SarabunIT๙" w:cs="TH SarabunIT๙"/>
          <w:sz w:val="28"/>
          <w:szCs w:val="32"/>
        </w:rPr>
      </w:pPr>
      <w:r>
        <w:rPr>
          <w:rFonts w:ascii="TH SarabunIT๙" w:hAnsi="TH SarabunIT๙" w:cs="TH SarabunIT๙" w:hint="cs"/>
          <w:sz w:val="28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28"/>
          <w:szCs w:val="32"/>
        </w:rPr>
        <w:t xml:space="preserve">       </w:t>
      </w:r>
      <w:r>
        <w:rPr>
          <w:rFonts w:ascii="TH SarabunIT๙" w:hAnsi="TH SarabunIT๙" w:cs="TH SarabunIT๙"/>
          <w:sz w:val="28"/>
          <w:szCs w:val="32"/>
          <w:cs/>
        </w:rPr>
        <w:t>อำเภอภูเพียง จังหวัดน่าน ๕5</w:t>
      </w:r>
      <w:r w:rsidRPr="00F97821">
        <w:rPr>
          <w:rFonts w:ascii="TH SarabunIT๙" w:hAnsi="TH SarabunIT๙" w:cs="TH SarabunIT๙"/>
          <w:sz w:val="28"/>
          <w:szCs w:val="32"/>
          <w:cs/>
        </w:rPr>
        <w:t>๐๐๐</w:t>
      </w:r>
    </w:p>
    <w:p w14:paraId="0D4E06E9" w14:textId="148DA477" w:rsidR="00B646D7" w:rsidRPr="004F6101" w:rsidRDefault="00B646D7" w:rsidP="00B646D7">
      <w:pPr>
        <w:spacing w:before="120"/>
        <w:rPr>
          <w:rFonts w:ascii="TH SarabunIT๙" w:hAnsi="TH SarabunIT๙" w:cs="TH SarabunIT๙"/>
          <w:color w:val="FF0000"/>
          <w:sz w:val="32"/>
          <w:szCs w:val="32"/>
        </w:rPr>
      </w:pPr>
      <w:r w:rsidRPr="004F610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79556E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79556E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7955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55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4731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FB0D0B">
        <w:rPr>
          <w:rFonts w:ascii="TH SarabunIT๙" w:hAnsi="TH SarabunIT๙" w:cs="TH SarabunIT๙" w:hint="cs"/>
          <w:sz w:val="32"/>
          <w:szCs w:val="32"/>
          <w:cs/>
        </w:rPr>
        <w:t>ธันวาคม</w:t>
      </w:r>
      <w:r w:rsidR="004F6101" w:rsidRPr="008A6F38">
        <w:rPr>
          <w:rFonts w:ascii="TH SarabunIT๙" w:hAnsi="TH SarabunIT๙" w:cs="TH SarabunIT๙"/>
          <w:sz w:val="32"/>
          <w:szCs w:val="32"/>
          <w:cs/>
        </w:rPr>
        <w:t xml:space="preserve"> 2564            </w:t>
      </w:r>
    </w:p>
    <w:p w14:paraId="33A79DA6" w14:textId="50F484C8" w:rsidR="00A250CC" w:rsidRDefault="00B646D7" w:rsidP="00A250CC">
      <w:pPr>
        <w:spacing w:before="120"/>
        <w:ind w:left="567" w:right="-46" w:hanging="567"/>
        <w:jc w:val="thaiDistribute"/>
        <w:rPr>
          <w:rFonts w:ascii="TH SarabunIT๙" w:hAnsi="TH SarabunIT๙" w:cs="TH SarabunIT๙"/>
          <w:sz w:val="32"/>
          <w:szCs w:val="32"/>
        </w:rPr>
      </w:pPr>
      <w:r w:rsidRPr="00727147">
        <w:rPr>
          <w:rFonts w:ascii="TH SarabunIT๙" w:hAnsi="TH SarabunIT๙" w:cs="TH SarabunIT๙"/>
          <w:sz w:val="32"/>
          <w:szCs w:val="32"/>
          <w:cs/>
        </w:rPr>
        <w:t>เรื่อ</w:t>
      </w:r>
      <w:r w:rsidRPr="00727147">
        <w:rPr>
          <w:rFonts w:ascii="TH SarabunIT๙" w:hAnsi="TH SarabunIT๙" w:cs="TH SarabunIT๙" w:hint="cs"/>
          <w:sz w:val="32"/>
          <w:szCs w:val="32"/>
          <w:cs/>
        </w:rPr>
        <w:t xml:space="preserve">ง  </w:t>
      </w:r>
      <w:r w:rsidR="009C504D" w:rsidRPr="009C504D">
        <w:rPr>
          <w:rFonts w:ascii="TH SarabunIT๙" w:hAnsi="TH SarabunIT๙" w:cs="TH SarabunIT๙"/>
          <w:spacing w:val="-8"/>
          <w:sz w:val="32"/>
          <w:szCs w:val="32"/>
          <w:cs/>
        </w:rPr>
        <w:t>แจ้งโรงเรียนให้ข้อมูลการติดตามประเมินผลการดําเนินงานโครงการ โรงเรียนคุณภาพวิทยาศาสตร์ คณิตศาสตร์และเทคโนโลยี ตามมาตรฐาน สสวท.</w:t>
      </w:r>
    </w:p>
    <w:p w14:paraId="39708910" w14:textId="0C0189FB" w:rsidR="00C833A0" w:rsidRDefault="00B646D7" w:rsidP="00A250CC">
      <w:pPr>
        <w:spacing w:before="120"/>
        <w:ind w:right="-46"/>
        <w:jc w:val="thaiDistribute"/>
        <w:rPr>
          <w:rFonts w:ascii="TH SarabunIT๙" w:hAnsi="TH SarabunIT๙" w:cs="TH SarabunIT๙"/>
          <w:sz w:val="32"/>
          <w:szCs w:val="32"/>
        </w:rPr>
      </w:pPr>
      <w:r w:rsidRPr="00EB355B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EB355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C833A0" w:rsidRPr="00A0177C">
        <w:rPr>
          <w:rFonts w:ascii="TH SarabunIT๙" w:hAnsi="TH SarabunIT๙" w:cs="TH SarabunIT๙"/>
          <w:sz w:val="32"/>
          <w:szCs w:val="32"/>
          <w:cs/>
        </w:rPr>
        <w:t>ผู้อำนวยการโรงเรียน</w:t>
      </w:r>
      <w:r w:rsidR="009C504D">
        <w:rPr>
          <w:rFonts w:ascii="TH SarabunIT๙" w:hAnsi="TH SarabunIT๙" w:cs="TH SarabunIT๙" w:hint="cs"/>
          <w:sz w:val="32"/>
          <w:szCs w:val="32"/>
          <w:cs/>
        </w:rPr>
        <w:t xml:space="preserve">ท่าวังผาพิทยาคม โรงเรียนสา โรงเรียนนาน้อย </w:t>
      </w:r>
      <w:r w:rsidR="008F410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C504D">
        <w:rPr>
          <w:rFonts w:ascii="TH SarabunIT๙" w:hAnsi="TH SarabunIT๙" w:cs="TH SarabunIT๙" w:hint="cs"/>
          <w:sz w:val="32"/>
          <w:szCs w:val="32"/>
          <w:cs/>
        </w:rPr>
        <w:t>โรงเรียนนาหมื่น</w:t>
      </w:r>
    </w:p>
    <w:p w14:paraId="7324A8F7" w14:textId="660210C3" w:rsidR="003B1270" w:rsidRPr="007623AF" w:rsidRDefault="00EB57EF" w:rsidP="006B11CB">
      <w:pPr>
        <w:spacing w:before="120"/>
        <w:ind w:left="1440" w:right="95" w:hanging="1440"/>
        <w:jc w:val="thaiDistribute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3B1270">
        <w:rPr>
          <w:rFonts w:ascii="TH SarabunIT๙" w:hAnsi="TH SarabunIT๙" w:cs="TH SarabunIT๙" w:hint="cs"/>
          <w:sz w:val="32"/>
          <w:szCs w:val="32"/>
          <w:cs/>
        </w:rPr>
        <w:t>สิ่งที่ส่งมาด้วย</w:t>
      </w:r>
      <w:r w:rsidR="003C7C5C" w:rsidRPr="003B12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1591D" w:rsidRPr="003B12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1591D" w:rsidRPr="003B127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02C" w:rsidRPr="003F402C">
        <w:rPr>
          <w:rFonts w:ascii="TH SarabunIT๙" w:hAnsi="TH SarabunIT๙" w:cs="TH SarabunIT๙"/>
          <w:sz w:val="32"/>
          <w:szCs w:val="32"/>
          <w:cs/>
        </w:rPr>
        <w:t xml:space="preserve">๑. </w:t>
      </w:r>
      <w:r w:rsidR="006B11CB" w:rsidRPr="006B11CB">
        <w:rPr>
          <w:rFonts w:ascii="TH SarabunIT๙" w:hAnsi="TH SarabunIT๙" w:cs="TH SarabunIT๙"/>
          <w:sz w:val="32"/>
          <w:szCs w:val="32"/>
          <w:cs/>
        </w:rPr>
        <w:t xml:space="preserve">รายชื่อโรงเรียนในรอบการติดตามประเมินผล ปีการศึกษา ๒๕๖๔ </w:t>
      </w:r>
      <w:r w:rsidR="006B11CB">
        <w:rPr>
          <w:rFonts w:ascii="TH SarabunIT๙" w:hAnsi="TH SarabunIT๙" w:cs="TH SarabunIT๙"/>
          <w:sz w:val="32"/>
          <w:szCs w:val="32"/>
          <w:cs/>
        </w:rPr>
        <w:tab/>
      </w:r>
      <w:r w:rsidR="006B11C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B11CB" w:rsidRPr="006B11CB">
        <w:rPr>
          <w:rFonts w:ascii="TH SarabunIT๙" w:hAnsi="TH SarabunIT๙" w:cs="TH SarabunIT๙"/>
          <w:sz w:val="32"/>
          <w:szCs w:val="32"/>
          <w:cs/>
        </w:rPr>
        <w:t>จ</w:t>
      </w:r>
      <w:r w:rsidR="006B11CB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6B11CB" w:rsidRPr="006B11CB">
        <w:rPr>
          <w:rFonts w:ascii="TH SarabunIT๙" w:hAnsi="TH SarabunIT๙" w:cs="TH SarabunIT๙"/>
          <w:sz w:val="32"/>
          <w:szCs w:val="32"/>
          <w:cs/>
        </w:rPr>
        <w:t>นวน ๑ ฉบับ</w:t>
      </w:r>
      <w:r w:rsidR="006B11CB">
        <w:rPr>
          <w:rFonts w:ascii="TH SarabunIT๙" w:hAnsi="TH SarabunIT๙" w:cs="TH SarabunIT๙"/>
          <w:sz w:val="32"/>
          <w:szCs w:val="32"/>
        </w:rPr>
        <w:br/>
      </w:r>
      <w:r w:rsidR="00150873">
        <w:rPr>
          <w:rFonts w:ascii="TH SarabunIT๙" w:hAnsi="TH SarabunIT๙" w:cs="TH SarabunIT๙" w:hint="cs"/>
          <w:sz w:val="32"/>
          <w:szCs w:val="32"/>
          <w:cs/>
        </w:rPr>
        <w:t xml:space="preserve">๒. </w:t>
      </w:r>
      <w:r w:rsidR="003F402C" w:rsidRPr="003F402C">
        <w:rPr>
          <w:rFonts w:ascii="TH SarabunIT๙" w:hAnsi="TH SarabunIT๙" w:cs="TH SarabunIT๙"/>
          <w:sz w:val="32"/>
          <w:szCs w:val="32"/>
          <w:cs/>
        </w:rPr>
        <w:t>คําชี้แจงสำหรับโรงเรียนเกี่ยวกับแนวทางการติดตามประเมินผล</w:t>
      </w:r>
      <w:r w:rsidR="00C833A0" w:rsidRPr="003F402C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91591D" w:rsidRPr="003F402C">
        <w:rPr>
          <w:rFonts w:ascii="TH SarabunIT๙" w:hAnsi="TH SarabunIT๙" w:cs="TH SarabunIT๙"/>
          <w:sz w:val="32"/>
          <w:szCs w:val="32"/>
          <w:cs/>
        </w:rPr>
        <w:tab/>
        <w:t xml:space="preserve">      </w:t>
      </w:r>
      <w:r w:rsidR="00C833A0" w:rsidRPr="003F402C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C833A0" w:rsidRPr="003F402C">
        <w:rPr>
          <w:rFonts w:ascii="TH SarabunIT๙" w:hAnsi="TH SarabunIT๙" w:cs="TH SarabunIT๙"/>
          <w:sz w:val="32"/>
          <w:szCs w:val="32"/>
        </w:rPr>
        <w:t xml:space="preserve"> </w:t>
      </w:r>
      <w:r w:rsidR="00C833A0" w:rsidRPr="003F402C">
        <w:rPr>
          <w:rFonts w:ascii="TH SarabunIT๙" w:hAnsi="TH SarabunIT๙" w:cs="TH SarabunIT๙"/>
          <w:sz w:val="32"/>
          <w:szCs w:val="32"/>
          <w:cs/>
        </w:rPr>
        <w:t>๑</w:t>
      </w:r>
      <w:r w:rsidR="00C833A0" w:rsidRPr="003F402C">
        <w:rPr>
          <w:rFonts w:ascii="TH SarabunIT๙" w:hAnsi="TH SarabunIT๙" w:cs="TH SarabunIT๙"/>
          <w:sz w:val="32"/>
          <w:szCs w:val="32"/>
        </w:rPr>
        <w:t xml:space="preserve"> </w:t>
      </w:r>
      <w:r w:rsidR="00C833A0" w:rsidRPr="003F402C">
        <w:rPr>
          <w:rFonts w:ascii="TH SarabunIT๙" w:hAnsi="TH SarabunIT๙" w:cs="TH SarabunIT๙"/>
          <w:sz w:val="32"/>
          <w:szCs w:val="32"/>
          <w:cs/>
        </w:rPr>
        <w:t>ฉบั</w:t>
      </w:r>
      <w:r w:rsidR="00F66DB2" w:rsidRPr="003F402C">
        <w:rPr>
          <w:rFonts w:ascii="TH SarabunIT๙" w:hAnsi="TH SarabunIT๙" w:cs="TH SarabunIT๙"/>
          <w:sz w:val="32"/>
          <w:szCs w:val="32"/>
          <w:cs/>
        </w:rPr>
        <w:t>บ</w:t>
      </w:r>
      <w:r w:rsidR="00F66DB2" w:rsidRPr="003F402C">
        <w:rPr>
          <w:rFonts w:ascii="TH SarabunIT๙" w:hAnsi="TH SarabunIT๙" w:cs="TH SarabunIT๙"/>
          <w:sz w:val="32"/>
          <w:szCs w:val="32"/>
          <w:cs/>
        </w:rPr>
        <w:br/>
      </w:r>
      <w:r w:rsidR="00150873">
        <w:rPr>
          <w:rFonts w:ascii="TH SarabunIT๙" w:hAnsi="TH SarabunIT๙" w:cs="TH SarabunIT๙" w:hint="cs"/>
          <w:sz w:val="32"/>
          <w:szCs w:val="32"/>
          <w:cs/>
        </w:rPr>
        <w:t>3</w:t>
      </w:r>
      <w:r w:rsidR="003F402C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3F402C" w:rsidRPr="003F402C">
        <w:rPr>
          <w:rFonts w:ascii="TH SarabunIT๙" w:hAnsi="TH SarabunIT๙" w:cs="TH SarabunIT๙"/>
          <w:sz w:val="32"/>
          <w:szCs w:val="32"/>
          <w:cs/>
        </w:rPr>
        <w:t>แนวปฏิบัติของโรงเรียนในการจัดเตรียมร่องรอยหลักฐาน</w:t>
      </w:r>
      <w:r w:rsidR="003F402C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8F4109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3B1270" w:rsidRPr="003F402C">
        <w:rPr>
          <w:rFonts w:ascii="TH SarabunIT๙" w:hAnsi="TH SarabunIT๙" w:cs="TH SarabunIT๙"/>
          <w:sz w:val="32"/>
          <w:szCs w:val="32"/>
          <w:cs/>
        </w:rPr>
        <w:t xml:space="preserve">จำนวน ๑ </w:t>
      </w:r>
      <w:r w:rsidR="003F402C" w:rsidRPr="003F402C">
        <w:rPr>
          <w:rFonts w:ascii="TH SarabunIT๙" w:hAnsi="TH SarabunIT๙" w:cs="TH SarabunIT๙"/>
          <w:sz w:val="32"/>
          <w:szCs w:val="32"/>
          <w:cs/>
        </w:rPr>
        <w:t>ฉบับ</w:t>
      </w:r>
    </w:p>
    <w:p w14:paraId="4FD49F27" w14:textId="0874E7AA" w:rsidR="00150873" w:rsidRPr="00150873" w:rsidRDefault="00150873" w:rsidP="00C609CD">
      <w:pPr>
        <w:spacing w:before="12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150873">
        <w:rPr>
          <w:rFonts w:ascii="TH SarabunIT๙" w:hAnsi="TH SarabunIT๙" w:cs="TH SarabunIT๙"/>
          <w:sz w:val="32"/>
          <w:szCs w:val="32"/>
          <w:cs/>
        </w:rPr>
        <w:t>ด้วย 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50873">
        <w:rPr>
          <w:rFonts w:ascii="TH SarabunIT๙" w:hAnsi="TH SarabunIT๙" w:cs="TH SarabunIT๙"/>
          <w:sz w:val="32"/>
          <w:szCs w:val="32"/>
          <w:cs/>
        </w:rPr>
        <w:t>นักงานคณะกรรมการการศึกษาขั้นพื้นฐาน ร่วมกับสถาบันส่งเสริมการสอนวิทยาศาสตร์ และเทคโนโลยี (สสวท.) ได้ด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50873">
        <w:rPr>
          <w:rFonts w:ascii="TH SarabunIT๙" w:hAnsi="TH SarabunIT๙" w:cs="TH SarabunIT๙"/>
          <w:sz w:val="32"/>
          <w:szCs w:val="32"/>
          <w:cs/>
        </w:rPr>
        <w:t xml:space="preserve">เนินโครงการโรงเรียนคุณภาพวิทยาศาสตร์ คณิตศาสตร์และเทคโนโลยี ตามมาตรฐาน สสวท. เพื่อยกระดับคุณภาพการศึกษา ซึ่งในปีงบประมาณ ๒๕๖๕ สถาบันส่งเสริมการสอนวิทยาศาสตร์ และเทคโนโลยี (สสวท.) </w:t>
      </w:r>
      <w:r w:rsidR="004C7308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150873">
        <w:rPr>
          <w:rFonts w:ascii="TH SarabunIT๙" w:hAnsi="TH SarabunIT๙" w:cs="TH SarabunIT๙"/>
          <w:sz w:val="32"/>
          <w:szCs w:val="32"/>
          <w:cs/>
        </w:rPr>
        <w:t>ก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50873">
        <w:rPr>
          <w:rFonts w:ascii="TH SarabunIT๙" w:hAnsi="TH SarabunIT๙" w:cs="TH SarabunIT๙"/>
          <w:sz w:val="32"/>
          <w:szCs w:val="32"/>
          <w:cs/>
        </w:rPr>
        <w:t>หนดติดตามประเมินผลการด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50873">
        <w:rPr>
          <w:rFonts w:ascii="TH SarabunIT๙" w:hAnsi="TH SarabunIT๙" w:cs="TH SarabunIT๙"/>
          <w:sz w:val="32"/>
          <w:szCs w:val="32"/>
          <w:cs/>
        </w:rPr>
        <w:t>เนินโครงการ</w:t>
      </w:r>
      <w:r w:rsidR="004C7308">
        <w:rPr>
          <w:rFonts w:ascii="TH SarabunIT๙" w:hAnsi="TH SarabunIT๙" w:cs="TH SarabunIT๙" w:hint="cs"/>
          <w:sz w:val="32"/>
          <w:szCs w:val="32"/>
          <w:cs/>
        </w:rPr>
        <w:t>ฯ แล้วนั้น</w:t>
      </w:r>
    </w:p>
    <w:p w14:paraId="5CA80793" w14:textId="39AE141B" w:rsidR="00C02A83" w:rsidRDefault="00150873" w:rsidP="00150873">
      <w:pPr>
        <w:spacing w:before="12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150873">
        <w:rPr>
          <w:rFonts w:ascii="TH SarabunIT๙" w:hAnsi="TH SarabunIT๙" w:cs="TH SarabunIT๙"/>
          <w:sz w:val="32"/>
          <w:szCs w:val="32"/>
          <w:cs/>
        </w:rPr>
        <w:t>ในการนี้ ส</w:t>
      </w:r>
      <w:r w:rsidR="00C02A83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50873">
        <w:rPr>
          <w:rFonts w:ascii="TH SarabunIT๙" w:hAnsi="TH SarabunIT๙" w:cs="TH SarabunIT๙"/>
          <w:sz w:val="32"/>
          <w:szCs w:val="32"/>
          <w:cs/>
        </w:rPr>
        <w:t>นักงาน</w:t>
      </w:r>
      <w:r w:rsidR="00C02A83">
        <w:rPr>
          <w:rFonts w:ascii="TH SarabunIT๙" w:hAnsi="TH SarabunIT๙" w:cs="TH SarabunIT๙" w:hint="cs"/>
          <w:sz w:val="32"/>
          <w:szCs w:val="32"/>
          <w:cs/>
        </w:rPr>
        <w:t>เขตพื้นที่การศึกษามัธยมศึกษาน่าน</w:t>
      </w:r>
      <w:r w:rsidRPr="00150873">
        <w:rPr>
          <w:rFonts w:ascii="TH SarabunIT๙" w:hAnsi="TH SarabunIT๙" w:cs="TH SarabunIT๙"/>
          <w:sz w:val="32"/>
          <w:szCs w:val="32"/>
          <w:cs/>
        </w:rPr>
        <w:t xml:space="preserve"> ขอให้ท่าน</w:t>
      </w:r>
      <w:r w:rsidR="00C02A83">
        <w:rPr>
          <w:rFonts w:ascii="TH SarabunIT๙" w:hAnsi="TH SarabunIT๙" w:cs="TH SarabunIT๙" w:hint="cs"/>
          <w:sz w:val="32"/>
          <w:szCs w:val="32"/>
          <w:cs/>
        </w:rPr>
        <w:t>ดำเน</w:t>
      </w:r>
      <w:r w:rsidR="004C7308">
        <w:rPr>
          <w:rFonts w:ascii="TH SarabunIT๙" w:hAnsi="TH SarabunIT๙" w:cs="TH SarabunIT๙" w:hint="cs"/>
          <w:sz w:val="32"/>
          <w:szCs w:val="32"/>
          <w:cs/>
        </w:rPr>
        <w:t>ิ</w:t>
      </w:r>
      <w:r w:rsidR="00C02A83">
        <w:rPr>
          <w:rFonts w:ascii="TH SarabunIT๙" w:hAnsi="TH SarabunIT๙" w:cs="TH SarabunIT๙" w:hint="cs"/>
          <w:sz w:val="32"/>
          <w:szCs w:val="32"/>
          <w:cs/>
        </w:rPr>
        <w:t>นการดังนี้</w:t>
      </w:r>
    </w:p>
    <w:p w14:paraId="58895BDB" w14:textId="2EE8DFFD" w:rsidR="00C02A83" w:rsidRPr="00B8700B" w:rsidRDefault="00C02A83" w:rsidP="00B8700B">
      <w:pPr>
        <w:pStyle w:val="a9"/>
        <w:numPr>
          <w:ilvl w:val="0"/>
          <w:numId w:val="13"/>
        </w:num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คัดเลือกครูกลุ่มเป้าหมาย </w:t>
      </w:r>
      <w:bookmarkStart w:id="4" w:name="_Hlk90541761"/>
      <w:r>
        <w:rPr>
          <w:rFonts w:ascii="TH SarabunIT๙" w:hAnsi="TH SarabunIT๙" w:cs="TH SarabunIT๙" w:hint="cs"/>
          <w:sz w:val="32"/>
          <w:szCs w:val="32"/>
          <w:cs/>
        </w:rPr>
        <w:t xml:space="preserve">ตามเงื่อนไขในสิ่งที่ส่งมาด้วย 2 </w:t>
      </w:r>
      <w:bookmarkEnd w:id="4"/>
      <w:r>
        <w:rPr>
          <w:rFonts w:ascii="TH SarabunIT๙" w:hAnsi="TH SarabunIT๙" w:cs="TH SarabunIT๙" w:hint="cs"/>
          <w:sz w:val="32"/>
          <w:szCs w:val="32"/>
          <w:cs/>
        </w:rPr>
        <w:t>จำนวน 3 คน</w:t>
      </w:r>
      <w:r w:rsidR="00B8700B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F27DCE">
        <w:rPr>
          <w:rFonts w:ascii="TH SarabunIT๙" w:hAnsi="TH SarabunIT๙" w:cs="TH SarabunIT๙"/>
          <w:sz w:val="32"/>
          <w:szCs w:val="32"/>
          <w:cs/>
        </w:rPr>
        <w:br/>
      </w:r>
      <w:r w:rsidRPr="00B8700B">
        <w:rPr>
          <w:rFonts w:ascii="TH SarabunIT๙" w:hAnsi="TH SarabunIT๙" w:cs="TH SarabunIT๙" w:hint="cs"/>
          <w:sz w:val="32"/>
          <w:szCs w:val="32"/>
          <w:cs/>
        </w:rPr>
        <w:t xml:space="preserve">กรอกข้อมูลที่ลิงก์ </w:t>
      </w:r>
      <w:r w:rsidRPr="00B8700B">
        <w:rPr>
          <w:rFonts w:ascii="TH SarabunIT๙" w:hAnsi="TH SarabunIT๙" w:cs="TH SarabunIT๙"/>
          <w:sz w:val="32"/>
          <w:szCs w:val="32"/>
        </w:rPr>
        <w:t>https://bit.ly/teacherSMT</w:t>
      </w:r>
      <w:r w:rsidRPr="00B8700B">
        <w:rPr>
          <w:rFonts w:ascii="TH SarabunPSK" w:hAnsi="TH SarabunPSK" w:cs="TH SarabunPSK"/>
          <w:sz w:val="32"/>
          <w:szCs w:val="32"/>
        </w:rPr>
        <w:t>64</w:t>
      </w:r>
      <w:r w:rsidRPr="00B8700B">
        <w:rPr>
          <w:rFonts w:ascii="TH SarabunIT๙" w:hAnsi="TH SarabunIT๙" w:cs="TH SarabunIT๙"/>
          <w:sz w:val="32"/>
          <w:szCs w:val="32"/>
        </w:rPr>
        <w:t xml:space="preserve"> </w:t>
      </w:r>
      <w:r w:rsidRPr="00B8700B">
        <w:rPr>
          <w:rFonts w:ascii="TH SarabunIT๙" w:hAnsi="TH SarabunIT๙" w:cs="TH SarabunIT๙" w:hint="cs"/>
          <w:sz w:val="32"/>
          <w:szCs w:val="32"/>
          <w:cs/>
        </w:rPr>
        <w:t>ภายในวันที่ 30 ธันวาคม 2564</w:t>
      </w:r>
    </w:p>
    <w:p w14:paraId="4DB20204" w14:textId="6B845415" w:rsidR="00C02A83" w:rsidRDefault="00A42651" w:rsidP="00C02A83">
      <w:pPr>
        <w:pStyle w:val="a9"/>
        <w:numPr>
          <w:ilvl w:val="0"/>
          <w:numId w:val="13"/>
        </w:num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คัดเลือกครูผู้ประสานงาน จำนวนไม่เกิน 2 คน </w:t>
      </w:r>
      <w:r w:rsidRPr="00A42651">
        <w:rPr>
          <w:rFonts w:ascii="TH SarabunIT๙" w:hAnsi="TH SarabunIT๙" w:cs="TH SarabunIT๙"/>
          <w:sz w:val="32"/>
          <w:szCs w:val="32"/>
          <w:cs/>
        </w:rPr>
        <w:t xml:space="preserve">ตามเงื่อนไขในสิ่งที่ส่งมาด้วย </w:t>
      </w:r>
      <w:r w:rsidRPr="00A42651">
        <w:rPr>
          <w:rFonts w:ascii="TH SarabunIT๙" w:hAnsi="TH SarabunIT๙" w:cs="TH SarabunIT๙"/>
          <w:sz w:val="32"/>
          <w:szCs w:val="32"/>
        </w:rPr>
        <w:t>2</w:t>
      </w:r>
    </w:p>
    <w:p w14:paraId="77BA3571" w14:textId="62CBBF06" w:rsidR="00A42651" w:rsidRDefault="00A42651" w:rsidP="00C02A83">
      <w:pPr>
        <w:pStyle w:val="a9"/>
        <w:numPr>
          <w:ilvl w:val="0"/>
          <w:numId w:val="13"/>
        </w:num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ให้ผู้อำนวยการโรงเรียน ครูกลุ่มเป้าหมาย ในข้อ 1 และ ครูผู้ประสานงาน ในข้อ </w:t>
      </w:r>
      <w:r w:rsidR="004C7308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C7308"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เข้าร่วมกลุ่ม </w:t>
      </w:r>
      <w:r>
        <w:rPr>
          <w:rFonts w:ascii="TH SarabunIT๙" w:hAnsi="TH SarabunIT๙" w:cs="TH SarabunIT๙"/>
          <w:sz w:val="32"/>
          <w:szCs w:val="32"/>
        </w:rPr>
        <w:t xml:space="preserve">Line Open chat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“กลุ่มติดตาม </w:t>
      </w:r>
      <w:r>
        <w:rPr>
          <w:rFonts w:ascii="TH SarabunIT๙" w:hAnsi="TH SarabunIT๙" w:cs="TH SarabunIT๙"/>
          <w:sz w:val="32"/>
          <w:szCs w:val="32"/>
        </w:rPr>
        <w:t xml:space="preserve">SMT </w:t>
      </w:r>
      <w:r>
        <w:rPr>
          <w:rFonts w:ascii="TH SarabunIT๙" w:hAnsi="TH SarabunIT๙" w:cs="TH SarabunIT๙" w:hint="cs"/>
          <w:sz w:val="32"/>
          <w:szCs w:val="32"/>
          <w:cs/>
        </w:rPr>
        <w:t>รอบแรก” ตามสิ่งที่ส่งมาด้วย 2</w:t>
      </w:r>
    </w:p>
    <w:p w14:paraId="7C442B41" w14:textId="4038CFEC" w:rsidR="00A42651" w:rsidRDefault="00A42651" w:rsidP="00C02A83">
      <w:pPr>
        <w:pStyle w:val="a9"/>
        <w:numPr>
          <w:ilvl w:val="0"/>
          <w:numId w:val="13"/>
        </w:num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ศึกษาเอกสารและจัดเตรียมร</w:t>
      </w:r>
      <w:r w:rsidR="00C609CD">
        <w:rPr>
          <w:rFonts w:ascii="TH SarabunIT๙" w:hAnsi="TH SarabunIT๙" w:cs="TH SarabunIT๙" w:hint="cs"/>
          <w:sz w:val="32"/>
          <w:szCs w:val="32"/>
          <w:cs/>
        </w:rPr>
        <w:t>่</w:t>
      </w:r>
      <w:r>
        <w:rPr>
          <w:rFonts w:ascii="TH SarabunIT๙" w:hAnsi="TH SarabunIT๙" w:cs="TH SarabunIT๙" w:hint="cs"/>
          <w:sz w:val="32"/>
          <w:szCs w:val="32"/>
          <w:cs/>
        </w:rPr>
        <w:t>องรอยหลักฐานเพื่อการติดตามประเมินผลโ</w:t>
      </w:r>
      <w:r w:rsidR="00B8700B">
        <w:rPr>
          <w:rFonts w:ascii="TH SarabunIT๙" w:hAnsi="TH SarabunIT๙" w:cs="TH SarabunIT๙" w:hint="cs"/>
          <w:sz w:val="32"/>
          <w:szCs w:val="32"/>
          <w:cs/>
        </w:rPr>
        <w:t>ค</w:t>
      </w:r>
      <w:r>
        <w:rPr>
          <w:rFonts w:ascii="TH SarabunIT๙" w:hAnsi="TH SarabunIT๙" w:cs="TH SarabunIT๙" w:hint="cs"/>
          <w:sz w:val="32"/>
          <w:szCs w:val="32"/>
          <w:cs/>
        </w:rPr>
        <w:t>รงการฯ</w:t>
      </w:r>
      <w:r w:rsidR="004C7308"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 2 และ สิ่งที่ส่งมาด้วย 3</w:t>
      </w:r>
    </w:p>
    <w:p w14:paraId="45B2CBD7" w14:textId="276DA8B7" w:rsidR="00A42651" w:rsidRPr="004C7308" w:rsidRDefault="00B8700B" w:rsidP="006C653D">
      <w:pPr>
        <w:pStyle w:val="a9"/>
        <w:numPr>
          <w:ilvl w:val="0"/>
          <w:numId w:val="13"/>
        </w:numPr>
        <w:spacing w:before="120"/>
        <w:ind w:right="-4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C653D">
        <w:rPr>
          <w:rFonts w:ascii="TH SarabunIT๙" w:hAnsi="TH SarabunIT๙" w:cs="TH SarabunIT๙" w:hint="cs"/>
          <w:spacing w:val="-12"/>
          <w:sz w:val="32"/>
          <w:szCs w:val="32"/>
          <w:cs/>
        </w:rPr>
        <w:t>รายงานการคัดเลือกครูในข้อ 1 และ ข้อ 3 มายัง สำนักงานเขตพื้นที่การศึกษามัธยมศึกษาน่าน</w:t>
      </w:r>
      <w:r w:rsidRPr="006C653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C653D">
        <w:rPr>
          <w:rFonts w:ascii="TH SarabunIT๙" w:hAnsi="TH SarabunIT๙" w:cs="TH SarabunIT๙" w:hint="cs"/>
          <w:sz w:val="32"/>
          <w:szCs w:val="32"/>
          <w:cs/>
        </w:rPr>
        <w:t xml:space="preserve">ที่ลิงก์ </w:t>
      </w:r>
      <w:r w:rsidR="008F4109" w:rsidRPr="006C653D">
        <w:rPr>
          <w:rFonts w:ascii="TH SarabunPSK" w:hAnsi="TH SarabunPSK" w:cs="TH SarabunPSK"/>
          <w:sz w:val="32"/>
          <w:szCs w:val="32"/>
        </w:rPr>
        <w:t>http://spmnan.ga/</w:t>
      </w:r>
      <w:r w:rsidR="008F4109" w:rsidRPr="006C653D">
        <w:rPr>
          <w:rFonts w:ascii="TH SarabunPSK" w:hAnsi="TH SarabunPSK" w:cs="TH SarabunPSK"/>
          <w:sz w:val="32"/>
          <w:szCs w:val="32"/>
          <w:cs/>
        </w:rPr>
        <w:t>20369</w:t>
      </w:r>
      <w:r w:rsidR="008F4109" w:rsidRPr="006C653D">
        <w:rPr>
          <w:rFonts w:ascii="TH SarabunPSK" w:hAnsi="TH SarabunPSK" w:cs="TH SarabunPSK"/>
          <w:sz w:val="32"/>
          <w:szCs w:val="32"/>
        </w:rPr>
        <w:t>dcc</w:t>
      </w:r>
      <w:r w:rsidR="008F4109" w:rsidRPr="006C65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653D">
        <w:rPr>
          <w:rFonts w:ascii="TH SarabunIT๙" w:hAnsi="TH SarabunIT๙" w:cs="TH SarabunIT๙" w:hint="cs"/>
          <w:sz w:val="32"/>
          <w:szCs w:val="32"/>
          <w:cs/>
        </w:rPr>
        <w:t xml:space="preserve">หรือ </w:t>
      </w:r>
      <w:r w:rsidRPr="006C653D">
        <w:rPr>
          <w:rFonts w:ascii="TH SarabunIT๙" w:hAnsi="TH SarabunIT๙" w:cs="TH SarabunIT๙"/>
          <w:sz w:val="32"/>
          <w:szCs w:val="32"/>
        </w:rPr>
        <w:t xml:space="preserve">QR Code </w:t>
      </w:r>
      <w:r w:rsidRPr="006C653D">
        <w:rPr>
          <w:rFonts w:ascii="TH SarabunIT๙" w:hAnsi="TH SarabunIT๙" w:cs="TH SarabunIT๙" w:hint="cs"/>
          <w:sz w:val="32"/>
          <w:szCs w:val="32"/>
          <w:cs/>
        </w:rPr>
        <w:t>ที่แนบมาท้ายหนังสือนี้</w:t>
      </w:r>
    </w:p>
    <w:p w14:paraId="7F995C07" w14:textId="236EF6C4" w:rsidR="00150873" w:rsidRPr="00150873" w:rsidRDefault="00B8700B" w:rsidP="00150873">
      <w:pPr>
        <w:spacing w:before="12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ทั้งนี้</w:t>
      </w:r>
      <w:r w:rsidR="00150873" w:rsidRPr="00150873">
        <w:rPr>
          <w:rFonts w:ascii="TH SarabunIT๙" w:hAnsi="TH SarabunIT๙" w:cs="TH SarabunIT๙"/>
          <w:sz w:val="32"/>
          <w:szCs w:val="32"/>
          <w:cs/>
        </w:rPr>
        <w:t xml:space="preserve"> หากมีข้อสงสัยเพิ่มเติมขอให้ติดต่อประสานงานไปยัง นางสาวนิอร ภูรัตน์ หมายเลขโทรศัพท์ ๐ ๒๓๕๒ ๔๐๒๑ ต่อ ๓๒๐๑</w:t>
      </w:r>
    </w:p>
    <w:p w14:paraId="6F142773" w14:textId="04EDA0E1" w:rsidR="00B646D7" w:rsidRPr="008A6F38" w:rsidRDefault="00B646D7" w:rsidP="008A6F38">
      <w:pPr>
        <w:spacing w:before="120"/>
        <w:ind w:left="72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A6F38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จึงเรียนมาเพื่อทราบ</w:t>
      </w:r>
      <w:r w:rsidR="00C34382" w:rsidRPr="008A6F38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14E41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  <w:r w:rsidR="00C34382" w:rsidRPr="008A6F38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  <w:r w:rsidR="006269A2" w:rsidRPr="008A6F38">
        <w:rPr>
          <w:rFonts w:ascii="TH SarabunIT๙" w:hAnsi="TH SarabunIT๙" w:cs="TH SarabunIT๙" w:hint="cs"/>
          <w:sz w:val="32"/>
          <w:szCs w:val="32"/>
          <w:cs/>
        </w:rPr>
        <w:t>ต่อไป</w:t>
      </w:r>
    </w:p>
    <w:p w14:paraId="733A5A17" w14:textId="4547E372" w:rsidR="00B646D7" w:rsidRPr="008A6F38" w:rsidRDefault="00B646D7" w:rsidP="00B646D7">
      <w:pPr>
        <w:tabs>
          <w:tab w:val="left" w:pos="567"/>
        </w:tabs>
        <w:spacing w:before="240"/>
        <w:ind w:right="-4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="001E0ECC" w:rsidRPr="008A6F3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14:paraId="209F132D" w14:textId="71ED6713" w:rsidR="00B646D7" w:rsidRDefault="003059CE" w:rsidP="00B646D7">
      <w:pPr>
        <w:pStyle w:val="ab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pacing w:val="-4"/>
          <w:sz w:val="32"/>
          <w:szCs w:val="32"/>
          <w:lang w:val="th-TH"/>
        </w:rPr>
        <w:drawing>
          <wp:anchor distT="0" distB="0" distL="114300" distR="114300" simplePos="0" relativeHeight="251664896" behindDoc="0" locked="0" layoutInCell="1" allowOverlap="1" wp14:anchorId="595B766F" wp14:editId="3B932819">
            <wp:simplePos x="0" y="0"/>
            <wp:positionH relativeFrom="column">
              <wp:posOffset>16510</wp:posOffset>
            </wp:positionH>
            <wp:positionV relativeFrom="paragraph">
              <wp:posOffset>5715</wp:posOffset>
            </wp:positionV>
            <wp:extent cx="1151890" cy="115189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6D7" w:rsidRPr="00344C75">
        <w:rPr>
          <w:rFonts w:ascii="TH SarabunIT๙" w:eastAsia="Angsana New" w:hAnsi="TH SarabunIT๙" w:cs="TH SarabunIT๙"/>
          <w:sz w:val="32"/>
          <w:szCs w:val="32"/>
          <w:cs/>
        </w:rPr>
        <w:t xml:space="preserve">   </w:t>
      </w:r>
      <w:r w:rsidR="00B646D7"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646D7"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646D7"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646D7"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646D7"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646D7" w:rsidRPr="00344C75">
        <w:rPr>
          <w:rFonts w:ascii="TH SarabunIT๙" w:eastAsia="Angsana New" w:hAnsi="TH SarabunIT๙" w:cs="TH SarabunIT๙"/>
          <w:sz w:val="36"/>
          <w:szCs w:val="36"/>
          <w:cs/>
        </w:rPr>
        <w:t xml:space="preserve"> </w:t>
      </w:r>
    </w:p>
    <w:p w14:paraId="10B40BAB" w14:textId="33EA33AA" w:rsidR="001E0ECC" w:rsidRDefault="003059CE" w:rsidP="00B646D7">
      <w:pPr>
        <w:pStyle w:val="ab"/>
        <w:rPr>
          <w:rFonts w:ascii="TH SarabunIT๙" w:hAnsi="TH SarabunIT๙" w:cs="TH SarabunIT๙"/>
          <w:sz w:val="32"/>
          <w:szCs w:val="32"/>
        </w:rPr>
      </w:pPr>
      <w:r w:rsidRPr="00C93F77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FFF9892" wp14:editId="21826376">
                <wp:simplePos x="0" y="0"/>
                <wp:positionH relativeFrom="margin">
                  <wp:posOffset>882650</wp:posOffset>
                </wp:positionH>
                <wp:positionV relativeFrom="paragraph">
                  <wp:posOffset>80645</wp:posOffset>
                </wp:positionV>
                <wp:extent cx="4997450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4D68" w14:textId="501D7D6E" w:rsidR="003059CE" w:rsidRDefault="003059CE" w:rsidP="003059CE">
                            <w:pPr>
                              <w:tabs>
                                <w:tab w:val="left" w:pos="567"/>
                              </w:tabs>
                              <w:ind w:right="-46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(นายอรรถพล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ศิ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ริมูล)</w:t>
                            </w:r>
                          </w:p>
                          <w:p w14:paraId="14E07719" w14:textId="365FB89E" w:rsidR="003059CE" w:rsidRDefault="003059CE" w:rsidP="003059CE">
                            <w:pPr>
                              <w:tabs>
                                <w:tab w:val="left" w:pos="567"/>
                              </w:tabs>
                              <w:ind w:right="-46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ผู้อำนวยการ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ลุ่มนิเทศ ติดตาม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และประเมินผลการจัดการศึกษา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รักษาราชการแทน</w:t>
                            </w:r>
                          </w:p>
                          <w:p w14:paraId="6CEC2C2A" w14:textId="3AB9E42E" w:rsidR="003059CE" w:rsidRPr="000E4514" w:rsidRDefault="003059CE" w:rsidP="003059CE">
                            <w:pPr>
                              <w:tabs>
                                <w:tab w:val="left" w:pos="567"/>
                              </w:tabs>
                              <w:ind w:right="-45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ผู้อำนวยการสำนักงานเขตพื้นที่การศึกษามัธยมศึกษาน่าน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FF9892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69.5pt;margin-top:6.35pt;width:393.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" filled="f" stroked="f">
                <v:textbox style="mso-fit-shape-to-text:t">
                  <w:txbxContent>
                    <w:p w14:paraId="113A4D68" w14:textId="501D7D6E" w:rsidR="003059CE" w:rsidRDefault="003059CE" w:rsidP="003059CE">
                      <w:pPr>
                        <w:tabs>
                          <w:tab w:val="left" w:pos="567"/>
                        </w:tabs>
                        <w:ind w:right="-46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(นายอรรถพล 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ศิ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ริมูล)</w:t>
                      </w:r>
                    </w:p>
                    <w:p w14:paraId="14E07719" w14:textId="365FB89E" w:rsidR="003059CE" w:rsidRDefault="003059CE" w:rsidP="003059CE">
                      <w:pPr>
                        <w:tabs>
                          <w:tab w:val="left" w:pos="567"/>
                        </w:tabs>
                        <w:ind w:right="-46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ผู้อำนวยการ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</w:t>
                      </w: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ลุ่มนิเทศ ติดตาม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และประเมินผลการจัดการศึกษา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รักษาราชการแทน</w:t>
                      </w:r>
                    </w:p>
                    <w:p w14:paraId="6CEC2C2A" w14:textId="3AB9E42E" w:rsidR="003059CE" w:rsidRPr="000E4514" w:rsidRDefault="003059CE" w:rsidP="003059CE">
                      <w:pPr>
                        <w:tabs>
                          <w:tab w:val="left" w:pos="567"/>
                        </w:tabs>
                        <w:ind w:right="-45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ผู้อำนวยการสำนักงานเขตพื้นที่การศึกษามัธยมศึกษาน่าน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AEE6C" w14:textId="0377788B" w:rsidR="00256D06" w:rsidRDefault="00D01CF5" w:rsidP="00C93F77">
      <w:pPr>
        <w:rPr>
          <w:rFonts w:ascii="TH SarabunIT๙" w:hAnsi="TH SarabunIT๙" w:cs="TH SarabunIT๙"/>
          <w:sz w:val="32"/>
          <w:szCs w:val="32"/>
        </w:rPr>
      </w:pPr>
      <w:r w:rsidRPr="00C93F77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9A7BD99" wp14:editId="116A0EF9">
                <wp:simplePos x="0" y="0"/>
                <wp:positionH relativeFrom="margin">
                  <wp:align>left</wp:align>
                </wp:positionH>
                <wp:positionV relativeFrom="paragraph">
                  <wp:posOffset>534035</wp:posOffset>
                </wp:positionV>
                <wp:extent cx="2967317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FBDD4" w14:textId="574E37E8" w:rsidR="00C93F77" w:rsidRPr="000E4514" w:rsidRDefault="00C93F77" w:rsidP="00C93F77">
                            <w:pPr>
                              <w:tabs>
                                <w:tab w:val="left" w:pos="567"/>
                              </w:tabs>
                              <w:spacing w:before="240"/>
                              <w:ind w:right="-46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ลุ่มนิเทศ ติดตาม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และประเมินผลการจัดการศึกษา</w:t>
                            </w:r>
                          </w:p>
                          <w:p w14:paraId="0ED24A41" w14:textId="77777777" w:rsidR="00C93F77" w:rsidRPr="000E4514" w:rsidRDefault="00C93F77" w:rsidP="00C93F7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</w:rPr>
                            </w:pP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โทรศัพท์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  <w:cs/>
                              </w:rPr>
                              <w:t xml:space="preserve">  ๐ ๕๔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28"/>
                                <w:szCs w:val="32"/>
                                <w:cs/>
                              </w:rPr>
                              <w:t>71 8906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7BD99" id="_x0000_s1027" type="#_x0000_t202" style="position:absolute;margin-left:0;margin-top:42.05pt;width:233.65pt;height:110.6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" filled="f" stroked="f">
                <v:textbox style="mso-fit-shape-to-text:t">
                  <w:txbxContent>
                    <w:p w14:paraId="396FBDD4" w14:textId="574E37E8" w:rsidR="00C93F77" w:rsidRPr="000E4514" w:rsidRDefault="00C93F77" w:rsidP="00C93F77">
                      <w:pPr>
                        <w:tabs>
                          <w:tab w:val="left" w:pos="567"/>
                        </w:tabs>
                        <w:spacing w:before="240"/>
                        <w:ind w:right="-46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</w:t>
                      </w: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ลุ่มนิเทศ ติดตาม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และประเมินผลการจัดการศึกษา</w:t>
                      </w:r>
                    </w:p>
                    <w:p w14:paraId="0ED24A41" w14:textId="77777777" w:rsidR="00C93F77" w:rsidRPr="000E4514" w:rsidRDefault="00C93F77" w:rsidP="00C93F77">
                      <w:pPr>
                        <w:rPr>
                          <w:rFonts w:ascii="TH SarabunIT๙" w:hAnsi="TH SarabunIT๙" w:cs="TH SarabunIT๙"/>
                          <w:sz w:val="28"/>
                          <w:szCs w:val="32"/>
                        </w:rPr>
                      </w:pP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โทรศัพท์</w:t>
                      </w:r>
                      <w:r w:rsidRPr="000E4514">
                        <w:rPr>
                          <w:rFonts w:ascii="TH SarabunIT๙" w:hAnsi="TH SarabunIT๙" w:cs="TH SarabunIT๙"/>
                          <w:sz w:val="28"/>
                          <w:szCs w:val="32"/>
                          <w:cs/>
                        </w:rPr>
                        <w:t xml:space="preserve">  ๐ ๕๔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28"/>
                          <w:szCs w:val="32"/>
                          <w:cs/>
                        </w:rPr>
                        <w:t>71 8906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CC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</w:p>
    <w:sectPr w:rsidR="00256D06" w:rsidSect="003059CE">
      <w:pgSz w:w="11906" w:h="16838" w:code="9"/>
      <w:pgMar w:top="1560" w:right="1440" w:bottom="1276" w:left="1440" w:header="556" w:footer="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3D76" w14:textId="77777777" w:rsidR="00F87D03" w:rsidRDefault="00F87D03">
      <w:r>
        <w:separator/>
      </w:r>
    </w:p>
  </w:endnote>
  <w:endnote w:type="continuationSeparator" w:id="0">
    <w:p w14:paraId="5D4A2369" w14:textId="77777777" w:rsidR="00F87D03" w:rsidRDefault="00F8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5D3B" w14:textId="77777777" w:rsidR="007231B3" w:rsidRPr="00C73020" w:rsidRDefault="007231B3" w:rsidP="007231B3">
    <w:pPr>
      <w:pStyle w:val="a7"/>
      <w:jc w:val="center"/>
      <w:rPr>
        <w:rFonts w:ascii="TH SarabunIT๙" w:hAnsi="TH SarabunIT๙" w:cs="TH SarabunIT๙"/>
        <w:b/>
        <w:bCs/>
        <w:sz w:val="32"/>
        <w:szCs w:val="32"/>
      </w:rPr>
    </w:pPr>
    <w:r w:rsidRPr="007923CB">
      <w:rPr>
        <w:rFonts w:ascii="TH SarabunIT๙" w:hAnsi="TH SarabunIT๙" w:cs="TH SarabunIT๙"/>
        <w:b/>
        <w:bCs/>
        <w:sz w:val="32"/>
        <w:szCs w:val="32"/>
        <w:cs/>
      </w:rPr>
      <w:ptab w:relativeTo="margin" w:alignment="right" w:leader="none"/>
    </w:r>
  </w:p>
  <w:p w14:paraId="031F5D3C" w14:textId="77777777" w:rsidR="007231B3" w:rsidRDefault="007231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3ECF" w14:textId="77777777" w:rsidR="00F87D03" w:rsidRDefault="00F87D03">
      <w:r>
        <w:separator/>
      </w:r>
    </w:p>
  </w:footnote>
  <w:footnote w:type="continuationSeparator" w:id="0">
    <w:p w14:paraId="57135B65" w14:textId="77777777" w:rsidR="00F87D03" w:rsidRDefault="00F87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5D36" w14:textId="77777777" w:rsidR="00B84631" w:rsidRDefault="00B84631" w:rsidP="00D6626B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031F5D37" w14:textId="77777777" w:rsidR="00B84631" w:rsidRDefault="00B846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5D38" w14:textId="77777777" w:rsidR="00B84631" w:rsidRPr="00D6626B" w:rsidRDefault="00B84631" w:rsidP="00D6626B">
    <w:pPr>
      <w:pStyle w:val="a5"/>
      <w:framePr w:wrap="around" w:vAnchor="text" w:hAnchor="margin" w:xAlign="center" w:y="1"/>
      <w:rPr>
        <w:rStyle w:val="a6"/>
        <w:rFonts w:ascii="TH SarabunPSK" w:hAnsi="TH SarabunPSK" w:cs="TH SarabunPSK"/>
        <w:sz w:val="32"/>
        <w:szCs w:val="32"/>
      </w:rPr>
    </w:pPr>
    <w:r>
      <w:rPr>
        <w:rStyle w:val="a6"/>
        <w:rFonts w:ascii="TH SarabunPSK" w:hAnsi="TH SarabunPSK" w:cs="TH SarabunPSK" w:hint="cs"/>
        <w:sz w:val="32"/>
        <w:szCs w:val="32"/>
        <w:cs/>
      </w:rPr>
      <w:t xml:space="preserve">- </w:t>
    </w:r>
    <w:r w:rsidRPr="00D6626B">
      <w:rPr>
        <w:rStyle w:val="a6"/>
        <w:rFonts w:ascii="TH SarabunPSK" w:hAnsi="TH SarabunPSK" w:cs="TH SarabunPSK"/>
        <w:sz w:val="32"/>
        <w:szCs w:val="32"/>
        <w:cs/>
      </w:rPr>
      <w:fldChar w:fldCharType="begin"/>
    </w:r>
    <w:r w:rsidRPr="00D6626B">
      <w:rPr>
        <w:rStyle w:val="a6"/>
        <w:rFonts w:ascii="TH SarabunPSK" w:hAnsi="TH SarabunPSK" w:cs="TH SarabunPSK"/>
        <w:sz w:val="32"/>
        <w:szCs w:val="32"/>
      </w:rPr>
      <w:instrText xml:space="preserve">PAGE  </w:instrText>
    </w:r>
    <w:r w:rsidRPr="00D6626B">
      <w:rPr>
        <w:rStyle w:val="a6"/>
        <w:rFonts w:ascii="TH SarabunPSK" w:hAnsi="TH SarabunPSK" w:cs="TH SarabunPSK"/>
        <w:sz w:val="32"/>
        <w:szCs w:val="32"/>
        <w:cs/>
      </w:rPr>
      <w:fldChar w:fldCharType="separate"/>
    </w:r>
    <w:r w:rsidR="008E46A7">
      <w:rPr>
        <w:rStyle w:val="a6"/>
        <w:rFonts w:ascii="TH SarabunPSK" w:hAnsi="TH SarabunPSK" w:cs="TH SarabunPSK"/>
        <w:noProof/>
        <w:sz w:val="32"/>
        <w:szCs w:val="32"/>
        <w:cs/>
      </w:rPr>
      <w:t>๒</w:t>
    </w:r>
    <w:r w:rsidRPr="00D6626B">
      <w:rPr>
        <w:rStyle w:val="a6"/>
        <w:rFonts w:ascii="TH SarabunPSK" w:hAnsi="TH SarabunPSK" w:cs="TH SarabunPSK"/>
        <w:sz w:val="32"/>
        <w:szCs w:val="32"/>
        <w:cs/>
      </w:rPr>
      <w:fldChar w:fldCharType="end"/>
    </w:r>
    <w:r>
      <w:rPr>
        <w:rStyle w:val="a6"/>
        <w:rFonts w:ascii="TH SarabunPSK" w:hAnsi="TH SarabunPSK" w:cs="TH SarabunPSK" w:hint="cs"/>
        <w:sz w:val="32"/>
        <w:szCs w:val="32"/>
        <w:cs/>
      </w:rPr>
      <w:t xml:space="preserve"> -</w:t>
    </w:r>
  </w:p>
  <w:p w14:paraId="031F5D39" w14:textId="77777777" w:rsidR="00B84631" w:rsidRDefault="00B84631">
    <w:pPr>
      <w:pStyle w:val="a5"/>
      <w:rPr>
        <w:rFonts w:ascii="TH SarabunPSK" w:hAnsi="TH SarabunPSK" w:cs="TH SarabunPSK"/>
        <w:sz w:val="32"/>
        <w:szCs w:val="32"/>
      </w:rPr>
    </w:pPr>
  </w:p>
  <w:p w14:paraId="031F5D3A" w14:textId="77777777" w:rsidR="00B84631" w:rsidRPr="00D6626B" w:rsidRDefault="00B84631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D04"/>
    <w:multiLevelType w:val="hybridMultilevel"/>
    <w:tmpl w:val="8364F902"/>
    <w:lvl w:ilvl="0" w:tplc="76D8E12A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A1322"/>
    <w:multiLevelType w:val="hybridMultilevel"/>
    <w:tmpl w:val="DC0A2138"/>
    <w:lvl w:ilvl="0" w:tplc="2ACC294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906B9C"/>
    <w:multiLevelType w:val="hybridMultilevel"/>
    <w:tmpl w:val="5EA8E9D6"/>
    <w:lvl w:ilvl="0" w:tplc="561620A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A90593"/>
    <w:multiLevelType w:val="hybridMultilevel"/>
    <w:tmpl w:val="5A6C63D6"/>
    <w:lvl w:ilvl="0" w:tplc="B798CA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73581A"/>
    <w:multiLevelType w:val="hybridMultilevel"/>
    <w:tmpl w:val="28D00EEC"/>
    <w:lvl w:ilvl="0" w:tplc="E8DAA018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E50D83"/>
    <w:multiLevelType w:val="hybridMultilevel"/>
    <w:tmpl w:val="24C29A96"/>
    <w:lvl w:ilvl="0" w:tplc="F0F8E0D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055109"/>
    <w:multiLevelType w:val="hybridMultilevel"/>
    <w:tmpl w:val="9B103182"/>
    <w:lvl w:ilvl="0" w:tplc="C598FAF0">
      <w:start w:val="1"/>
      <w:numFmt w:val="thaiNumbers"/>
      <w:lvlText w:val="%1)"/>
      <w:lvlJc w:val="left"/>
      <w:pPr>
        <w:ind w:left="18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94127"/>
    <w:multiLevelType w:val="hybridMultilevel"/>
    <w:tmpl w:val="9BFA4174"/>
    <w:lvl w:ilvl="0" w:tplc="F0F8E0D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6832A7"/>
    <w:multiLevelType w:val="hybridMultilevel"/>
    <w:tmpl w:val="E4D2DB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7CEDBD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E7EF9"/>
    <w:multiLevelType w:val="hybridMultilevel"/>
    <w:tmpl w:val="9BFA4174"/>
    <w:lvl w:ilvl="0" w:tplc="F0F8E0D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69489D"/>
    <w:multiLevelType w:val="hybridMultilevel"/>
    <w:tmpl w:val="B0ECCEBE"/>
    <w:lvl w:ilvl="0" w:tplc="F4F04E4A">
      <w:start w:val="1"/>
      <w:numFmt w:val="thaiNumbers"/>
      <w:lvlText w:val="%1."/>
      <w:lvlJc w:val="left"/>
      <w:pPr>
        <w:ind w:left="1800" w:hanging="360"/>
      </w:pPr>
      <w:rPr>
        <w:rFonts w:ascii="TH SarabunIT๙" w:hAnsi="TH SarabunIT๙" w:cs="TH SarabunIT๙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0F2FDE"/>
    <w:multiLevelType w:val="hybridMultilevel"/>
    <w:tmpl w:val="7BA878CC"/>
    <w:lvl w:ilvl="0" w:tplc="319EEBE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CE5C76"/>
    <w:multiLevelType w:val="hybridMultilevel"/>
    <w:tmpl w:val="703078AA"/>
    <w:lvl w:ilvl="0" w:tplc="805E2C1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1"/>
    <w:rsid w:val="000009B3"/>
    <w:rsid w:val="00004052"/>
    <w:rsid w:val="00004994"/>
    <w:rsid w:val="00004C1C"/>
    <w:rsid w:val="00005214"/>
    <w:rsid w:val="0000541A"/>
    <w:rsid w:val="000109A9"/>
    <w:rsid w:val="00010B06"/>
    <w:rsid w:val="0002530C"/>
    <w:rsid w:val="00025BE8"/>
    <w:rsid w:val="00030EAC"/>
    <w:rsid w:val="00033296"/>
    <w:rsid w:val="00034EBD"/>
    <w:rsid w:val="00037400"/>
    <w:rsid w:val="00040FD9"/>
    <w:rsid w:val="00041424"/>
    <w:rsid w:val="00044379"/>
    <w:rsid w:val="00044AD2"/>
    <w:rsid w:val="00045876"/>
    <w:rsid w:val="00045E04"/>
    <w:rsid w:val="00051E56"/>
    <w:rsid w:val="00051FBF"/>
    <w:rsid w:val="00052ED2"/>
    <w:rsid w:val="0006583D"/>
    <w:rsid w:val="000747DF"/>
    <w:rsid w:val="000919FF"/>
    <w:rsid w:val="000927DA"/>
    <w:rsid w:val="00093251"/>
    <w:rsid w:val="000A616F"/>
    <w:rsid w:val="000B55FB"/>
    <w:rsid w:val="000C0ED5"/>
    <w:rsid w:val="000D09B6"/>
    <w:rsid w:val="000D658D"/>
    <w:rsid w:val="000D7647"/>
    <w:rsid w:val="000E4514"/>
    <w:rsid w:val="000E4750"/>
    <w:rsid w:val="000E5CEB"/>
    <w:rsid w:val="000E6724"/>
    <w:rsid w:val="000E7226"/>
    <w:rsid w:val="000F2DD9"/>
    <w:rsid w:val="001000E3"/>
    <w:rsid w:val="00107DC9"/>
    <w:rsid w:val="001120E5"/>
    <w:rsid w:val="0011726D"/>
    <w:rsid w:val="001203AA"/>
    <w:rsid w:val="00120DE7"/>
    <w:rsid w:val="0012397F"/>
    <w:rsid w:val="00123AFB"/>
    <w:rsid w:val="00123CEA"/>
    <w:rsid w:val="00131897"/>
    <w:rsid w:val="00132276"/>
    <w:rsid w:val="00133EEC"/>
    <w:rsid w:val="0013690D"/>
    <w:rsid w:val="00136FF1"/>
    <w:rsid w:val="001372F8"/>
    <w:rsid w:val="001449E3"/>
    <w:rsid w:val="00146976"/>
    <w:rsid w:val="001506C7"/>
    <w:rsid w:val="00150873"/>
    <w:rsid w:val="00151B05"/>
    <w:rsid w:val="00151E79"/>
    <w:rsid w:val="00154BF6"/>
    <w:rsid w:val="00157DF1"/>
    <w:rsid w:val="00163F20"/>
    <w:rsid w:val="00164439"/>
    <w:rsid w:val="00167782"/>
    <w:rsid w:val="00167B11"/>
    <w:rsid w:val="001714FF"/>
    <w:rsid w:val="0017372C"/>
    <w:rsid w:val="001742F1"/>
    <w:rsid w:val="00175AA0"/>
    <w:rsid w:val="001769B8"/>
    <w:rsid w:val="00177825"/>
    <w:rsid w:val="00181C49"/>
    <w:rsid w:val="00193FB7"/>
    <w:rsid w:val="001B07E8"/>
    <w:rsid w:val="001B0FC5"/>
    <w:rsid w:val="001B2B14"/>
    <w:rsid w:val="001C101B"/>
    <w:rsid w:val="001C58E1"/>
    <w:rsid w:val="001C7FEA"/>
    <w:rsid w:val="001D1911"/>
    <w:rsid w:val="001D414D"/>
    <w:rsid w:val="001D7D19"/>
    <w:rsid w:val="001D7F95"/>
    <w:rsid w:val="001E0ECC"/>
    <w:rsid w:val="001E6482"/>
    <w:rsid w:val="001E668F"/>
    <w:rsid w:val="001F4C3F"/>
    <w:rsid w:val="001F5E85"/>
    <w:rsid w:val="00200237"/>
    <w:rsid w:val="00215EB2"/>
    <w:rsid w:val="002209FB"/>
    <w:rsid w:val="002233CF"/>
    <w:rsid w:val="00230098"/>
    <w:rsid w:val="00234405"/>
    <w:rsid w:val="00236A98"/>
    <w:rsid w:val="00237A25"/>
    <w:rsid w:val="0024043D"/>
    <w:rsid w:val="00242905"/>
    <w:rsid w:val="0024554E"/>
    <w:rsid w:val="0025213B"/>
    <w:rsid w:val="00256D06"/>
    <w:rsid w:val="0026290E"/>
    <w:rsid w:val="00264052"/>
    <w:rsid w:val="002676E8"/>
    <w:rsid w:val="00274670"/>
    <w:rsid w:val="002747A4"/>
    <w:rsid w:val="002774B5"/>
    <w:rsid w:val="00283468"/>
    <w:rsid w:val="00284A2C"/>
    <w:rsid w:val="0028718E"/>
    <w:rsid w:val="00295449"/>
    <w:rsid w:val="002A0DD5"/>
    <w:rsid w:val="002A1910"/>
    <w:rsid w:val="002A5344"/>
    <w:rsid w:val="002B142E"/>
    <w:rsid w:val="002B2132"/>
    <w:rsid w:val="002B3D9B"/>
    <w:rsid w:val="002B52BD"/>
    <w:rsid w:val="002C0422"/>
    <w:rsid w:val="002C07A6"/>
    <w:rsid w:val="002D18A7"/>
    <w:rsid w:val="002D72A7"/>
    <w:rsid w:val="002E1006"/>
    <w:rsid w:val="002E1B26"/>
    <w:rsid w:val="002E1EB8"/>
    <w:rsid w:val="002E4778"/>
    <w:rsid w:val="002F2DD5"/>
    <w:rsid w:val="002F4EB2"/>
    <w:rsid w:val="002F72CD"/>
    <w:rsid w:val="003059CE"/>
    <w:rsid w:val="0030733A"/>
    <w:rsid w:val="003123AD"/>
    <w:rsid w:val="00313C5A"/>
    <w:rsid w:val="00317EFE"/>
    <w:rsid w:val="003212FC"/>
    <w:rsid w:val="00321CE2"/>
    <w:rsid w:val="00327246"/>
    <w:rsid w:val="00327C99"/>
    <w:rsid w:val="003303CB"/>
    <w:rsid w:val="003373F0"/>
    <w:rsid w:val="003415C2"/>
    <w:rsid w:val="00341CDA"/>
    <w:rsid w:val="00344767"/>
    <w:rsid w:val="00350BBB"/>
    <w:rsid w:val="00352D06"/>
    <w:rsid w:val="0035341B"/>
    <w:rsid w:val="00355D43"/>
    <w:rsid w:val="00356A8D"/>
    <w:rsid w:val="00357D6B"/>
    <w:rsid w:val="0036291B"/>
    <w:rsid w:val="00364ADA"/>
    <w:rsid w:val="00380D85"/>
    <w:rsid w:val="00381091"/>
    <w:rsid w:val="00383A8A"/>
    <w:rsid w:val="00386451"/>
    <w:rsid w:val="00387B20"/>
    <w:rsid w:val="0039303B"/>
    <w:rsid w:val="00397868"/>
    <w:rsid w:val="003A009B"/>
    <w:rsid w:val="003A038F"/>
    <w:rsid w:val="003A5843"/>
    <w:rsid w:val="003B0B81"/>
    <w:rsid w:val="003B1270"/>
    <w:rsid w:val="003B4467"/>
    <w:rsid w:val="003B73F9"/>
    <w:rsid w:val="003C6746"/>
    <w:rsid w:val="003C7C5C"/>
    <w:rsid w:val="003D1380"/>
    <w:rsid w:val="003D32A8"/>
    <w:rsid w:val="003E3FB8"/>
    <w:rsid w:val="003F0829"/>
    <w:rsid w:val="003F402C"/>
    <w:rsid w:val="003F6E36"/>
    <w:rsid w:val="003F7740"/>
    <w:rsid w:val="003F7891"/>
    <w:rsid w:val="00400D0A"/>
    <w:rsid w:val="0040729A"/>
    <w:rsid w:val="004153AF"/>
    <w:rsid w:val="00417F3D"/>
    <w:rsid w:val="00426724"/>
    <w:rsid w:val="00426C10"/>
    <w:rsid w:val="004338BF"/>
    <w:rsid w:val="00434B8B"/>
    <w:rsid w:val="00440737"/>
    <w:rsid w:val="004441E6"/>
    <w:rsid w:val="00444BB7"/>
    <w:rsid w:val="00445CFE"/>
    <w:rsid w:val="004470AA"/>
    <w:rsid w:val="004526BD"/>
    <w:rsid w:val="004571FC"/>
    <w:rsid w:val="004669B6"/>
    <w:rsid w:val="00470B29"/>
    <w:rsid w:val="00472239"/>
    <w:rsid w:val="00473952"/>
    <w:rsid w:val="00474512"/>
    <w:rsid w:val="00481613"/>
    <w:rsid w:val="00482140"/>
    <w:rsid w:val="00483A94"/>
    <w:rsid w:val="00486598"/>
    <w:rsid w:val="004879E5"/>
    <w:rsid w:val="00496471"/>
    <w:rsid w:val="00497A2B"/>
    <w:rsid w:val="00497F2F"/>
    <w:rsid w:val="004A5600"/>
    <w:rsid w:val="004B4661"/>
    <w:rsid w:val="004B4D7E"/>
    <w:rsid w:val="004C0316"/>
    <w:rsid w:val="004C0D71"/>
    <w:rsid w:val="004C53C8"/>
    <w:rsid w:val="004C7218"/>
    <w:rsid w:val="004C7308"/>
    <w:rsid w:val="004D1493"/>
    <w:rsid w:val="004D5809"/>
    <w:rsid w:val="004D6131"/>
    <w:rsid w:val="004D6F59"/>
    <w:rsid w:val="004D7B1D"/>
    <w:rsid w:val="004E2E4F"/>
    <w:rsid w:val="004E352D"/>
    <w:rsid w:val="004F4E20"/>
    <w:rsid w:val="004F6101"/>
    <w:rsid w:val="004F618C"/>
    <w:rsid w:val="004F6F83"/>
    <w:rsid w:val="00501EC7"/>
    <w:rsid w:val="00506D8E"/>
    <w:rsid w:val="0051133A"/>
    <w:rsid w:val="00511B4B"/>
    <w:rsid w:val="005134A1"/>
    <w:rsid w:val="0051485A"/>
    <w:rsid w:val="00514E41"/>
    <w:rsid w:val="005234D9"/>
    <w:rsid w:val="00524E01"/>
    <w:rsid w:val="00531212"/>
    <w:rsid w:val="00535BA7"/>
    <w:rsid w:val="005378C1"/>
    <w:rsid w:val="00541E32"/>
    <w:rsid w:val="00546FDA"/>
    <w:rsid w:val="005501B5"/>
    <w:rsid w:val="00551161"/>
    <w:rsid w:val="005526C7"/>
    <w:rsid w:val="00566677"/>
    <w:rsid w:val="005735F6"/>
    <w:rsid w:val="00583C9A"/>
    <w:rsid w:val="00585599"/>
    <w:rsid w:val="00587984"/>
    <w:rsid w:val="005937AB"/>
    <w:rsid w:val="0059474A"/>
    <w:rsid w:val="005B5EDB"/>
    <w:rsid w:val="005B5F8D"/>
    <w:rsid w:val="005B5FEA"/>
    <w:rsid w:val="005B67F1"/>
    <w:rsid w:val="005C25E2"/>
    <w:rsid w:val="005C45C8"/>
    <w:rsid w:val="005C77D7"/>
    <w:rsid w:val="005D072E"/>
    <w:rsid w:val="005D41ED"/>
    <w:rsid w:val="005D4EA3"/>
    <w:rsid w:val="005D62AA"/>
    <w:rsid w:val="005E0419"/>
    <w:rsid w:val="005E3696"/>
    <w:rsid w:val="005E4B62"/>
    <w:rsid w:val="005E509A"/>
    <w:rsid w:val="005E5643"/>
    <w:rsid w:val="005E5DC4"/>
    <w:rsid w:val="005F3D1F"/>
    <w:rsid w:val="005F498C"/>
    <w:rsid w:val="005F4EE0"/>
    <w:rsid w:val="005F6B02"/>
    <w:rsid w:val="005F7C4D"/>
    <w:rsid w:val="00600E0D"/>
    <w:rsid w:val="00601924"/>
    <w:rsid w:val="0060570B"/>
    <w:rsid w:val="00612CB0"/>
    <w:rsid w:val="00613208"/>
    <w:rsid w:val="006156FE"/>
    <w:rsid w:val="00620033"/>
    <w:rsid w:val="00620B58"/>
    <w:rsid w:val="00620D33"/>
    <w:rsid w:val="00623F1F"/>
    <w:rsid w:val="006269A2"/>
    <w:rsid w:val="00631A26"/>
    <w:rsid w:val="006340BA"/>
    <w:rsid w:val="00634C86"/>
    <w:rsid w:val="006418E2"/>
    <w:rsid w:val="0064245E"/>
    <w:rsid w:val="0064520E"/>
    <w:rsid w:val="0064643C"/>
    <w:rsid w:val="00654765"/>
    <w:rsid w:val="006645CD"/>
    <w:rsid w:val="00664B4E"/>
    <w:rsid w:val="00665E81"/>
    <w:rsid w:val="006736D0"/>
    <w:rsid w:val="006746B2"/>
    <w:rsid w:val="006757E7"/>
    <w:rsid w:val="00675E3C"/>
    <w:rsid w:val="00676969"/>
    <w:rsid w:val="0068073B"/>
    <w:rsid w:val="006823FC"/>
    <w:rsid w:val="00687B72"/>
    <w:rsid w:val="006913B2"/>
    <w:rsid w:val="00692A42"/>
    <w:rsid w:val="0069363D"/>
    <w:rsid w:val="00694C46"/>
    <w:rsid w:val="006A0124"/>
    <w:rsid w:val="006A4118"/>
    <w:rsid w:val="006A6B46"/>
    <w:rsid w:val="006B11CB"/>
    <w:rsid w:val="006B17F4"/>
    <w:rsid w:val="006B2D8D"/>
    <w:rsid w:val="006B3DAE"/>
    <w:rsid w:val="006B42ED"/>
    <w:rsid w:val="006B76DD"/>
    <w:rsid w:val="006C0F62"/>
    <w:rsid w:val="006C1F36"/>
    <w:rsid w:val="006C33DF"/>
    <w:rsid w:val="006C653D"/>
    <w:rsid w:val="006D16F7"/>
    <w:rsid w:val="006D284F"/>
    <w:rsid w:val="006D621E"/>
    <w:rsid w:val="006E06EB"/>
    <w:rsid w:val="006E3E1D"/>
    <w:rsid w:val="006E5D25"/>
    <w:rsid w:val="006F3DC0"/>
    <w:rsid w:val="006F4806"/>
    <w:rsid w:val="006F5064"/>
    <w:rsid w:val="006F7D29"/>
    <w:rsid w:val="00700AFE"/>
    <w:rsid w:val="00710787"/>
    <w:rsid w:val="00710F94"/>
    <w:rsid w:val="0071590F"/>
    <w:rsid w:val="00720EA0"/>
    <w:rsid w:val="007231B3"/>
    <w:rsid w:val="007246D2"/>
    <w:rsid w:val="007255C5"/>
    <w:rsid w:val="00727147"/>
    <w:rsid w:val="00727796"/>
    <w:rsid w:val="00730420"/>
    <w:rsid w:val="00731658"/>
    <w:rsid w:val="00731DFB"/>
    <w:rsid w:val="00732B8E"/>
    <w:rsid w:val="00736B5B"/>
    <w:rsid w:val="00740883"/>
    <w:rsid w:val="00740D00"/>
    <w:rsid w:val="00741485"/>
    <w:rsid w:val="00744731"/>
    <w:rsid w:val="00746AEC"/>
    <w:rsid w:val="007540DB"/>
    <w:rsid w:val="007568B9"/>
    <w:rsid w:val="007623AF"/>
    <w:rsid w:val="00763FD9"/>
    <w:rsid w:val="0076760A"/>
    <w:rsid w:val="007678CB"/>
    <w:rsid w:val="007701A2"/>
    <w:rsid w:val="007731B4"/>
    <w:rsid w:val="00773514"/>
    <w:rsid w:val="0077718A"/>
    <w:rsid w:val="00780F75"/>
    <w:rsid w:val="00781237"/>
    <w:rsid w:val="00781E51"/>
    <w:rsid w:val="007834A3"/>
    <w:rsid w:val="00790FB3"/>
    <w:rsid w:val="007923CB"/>
    <w:rsid w:val="007941B5"/>
    <w:rsid w:val="0079556E"/>
    <w:rsid w:val="0079687F"/>
    <w:rsid w:val="007A5D68"/>
    <w:rsid w:val="007A6D7A"/>
    <w:rsid w:val="007A7037"/>
    <w:rsid w:val="007B373D"/>
    <w:rsid w:val="007B5CAE"/>
    <w:rsid w:val="007B6871"/>
    <w:rsid w:val="007C648D"/>
    <w:rsid w:val="007C7B0E"/>
    <w:rsid w:val="007D078A"/>
    <w:rsid w:val="007D2A6C"/>
    <w:rsid w:val="007E46AB"/>
    <w:rsid w:val="007E4E06"/>
    <w:rsid w:val="007E6E95"/>
    <w:rsid w:val="007F2788"/>
    <w:rsid w:val="007F2EB7"/>
    <w:rsid w:val="00805702"/>
    <w:rsid w:val="00812766"/>
    <w:rsid w:val="00813146"/>
    <w:rsid w:val="0081497B"/>
    <w:rsid w:val="00815192"/>
    <w:rsid w:val="0082179E"/>
    <w:rsid w:val="008247DD"/>
    <w:rsid w:val="008336C7"/>
    <w:rsid w:val="00837203"/>
    <w:rsid w:val="00840C42"/>
    <w:rsid w:val="008535D9"/>
    <w:rsid w:val="00855AAD"/>
    <w:rsid w:val="00864EE7"/>
    <w:rsid w:val="00865241"/>
    <w:rsid w:val="00865D36"/>
    <w:rsid w:val="00865F28"/>
    <w:rsid w:val="0086677E"/>
    <w:rsid w:val="008720A2"/>
    <w:rsid w:val="008842CC"/>
    <w:rsid w:val="00887366"/>
    <w:rsid w:val="0089059D"/>
    <w:rsid w:val="00892702"/>
    <w:rsid w:val="00892DF2"/>
    <w:rsid w:val="008944A3"/>
    <w:rsid w:val="008957E8"/>
    <w:rsid w:val="008A25C0"/>
    <w:rsid w:val="008A441B"/>
    <w:rsid w:val="008A55C8"/>
    <w:rsid w:val="008A6F38"/>
    <w:rsid w:val="008A71C4"/>
    <w:rsid w:val="008B1000"/>
    <w:rsid w:val="008B5627"/>
    <w:rsid w:val="008B73BF"/>
    <w:rsid w:val="008C6333"/>
    <w:rsid w:val="008C7036"/>
    <w:rsid w:val="008D456F"/>
    <w:rsid w:val="008D4E60"/>
    <w:rsid w:val="008D6396"/>
    <w:rsid w:val="008D6CED"/>
    <w:rsid w:val="008E1422"/>
    <w:rsid w:val="008E29F3"/>
    <w:rsid w:val="008E46A7"/>
    <w:rsid w:val="008E5057"/>
    <w:rsid w:val="008F4109"/>
    <w:rsid w:val="008F4D04"/>
    <w:rsid w:val="008F7DAD"/>
    <w:rsid w:val="00901D63"/>
    <w:rsid w:val="00904C2B"/>
    <w:rsid w:val="00905512"/>
    <w:rsid w:val="00906C8B"/>
    <w:rsid w:val="0090718E"/>
    <w:rsid w:val="00911384"/>
    <w:rsid w:val="009119CA"/>
    <w:rsid w:val="0091288E"/>
    <w:rsid w:val="009134F6"/>
    <w:rsid w:val="00915225"/>
    <w:rsid w:val="0091591D"/>
    <w:rsid w:val="009215DC"/>
    <w:rsid w:val="00921E9F"/>
    <w:rsid w:val="00923102"/>
    <w:rsid w:val="009274F8"/>
    <w:rsid w:val="0093215A"/>
    <w:rsid w:val="0093682A"/>
    <w:rsid w:val="00936CED"/>
    <w:rsid w:val="00937225"/>
    <w:rsid w:val="009412E5"/>
    <w:rsid w:val="00944453"/>
    <w:rsid w:val="0094644A"/>
    <w:rsid w:val="00946A9B"/>
    <w:rsid w:val="00946E2C"/>
    <w:rsid w:val="00951D06"/>
    <w:rsid w:val="00953750"/>
    <w:rsid w:val="009600F5"/>
    <w:rsid w:val="00961A4C"/>
    <w:rsid w:val="00980723"/>
    <w:rsid w:val="00980812"/>
    <w:rsid w:val="00980E6B"/>
    <w:rsid w:val="0098468B"/>
    <w:rsid w:val="00985921"/>
    <w:rsid w:val="0098730B"/>
    <w:rsid w:val="00990D85"/>
    <w:rsid w:val="00993C3B"/>
    <w:rsid w:val="0099565E"/>
    <w:rsid w:val="00995CE2"/>
    <w:rsid w:val="009A1611"/>
    <w:rsid w:val="009A399B"/>
    <w:rsid w:val="009A41A2"/>
    <w:rsid w:val="009A735E"/>
    <w:rsid w:val="009B22D5"/>
    <w:rsid w:val="009B29CD"/>
    <w:rsid w:val="009B31F8"/>
    <w:rsid w:val="009B418C"/>
    <w:rsid w:val="009B5A20"/>
    <w:rsid w:val="009C1D88"/>
    <w:rsid w:val="009C257D"/>
    <w:rsid w:val="009C33FB"/>
    <w:rsid w:val="009C384A"/>
    <w:rsid w:val="009C504D"/>
    <w:rsid w:val="009C56B6"/>
    <w:rsid w:val="009C74E1"/>
    <w:rsid w:val="009D05CE"/>
    <w:rsid w:val="009D1EC5"/>
    <w:rsid w:val="009D30AD"/>
    <w:rsid w:val="009D4ED2"/>
    <w:rsid w:val="009D58D5"/>
    <w:rsid w:val="009D74D7"/>
    <w:rsid w:val="009E2E9B"/>
    <w:rsid w:val="009E4BB4"/>
    <w:rsid w:val="009F4B4B"/>
    <w:rsid w:val="009F5941"/>
    <w:rsid w:val="009F6CB0"/>
    <w:rsid w:val="00A0177C"/>
    <w:rsid w:val="00A1048B"/>
    <w:rsid w:val="00A11DD4"/>
    <w:rsid w:val="00A13D1C"/>
    <w:rsid w:val="00A2090F"/>
    <w:rsid w:val="00A2158B"/>
    <w:rsid w:val="00A250CC"/>
    <w:rsid w:val="00A30F8B"/>
    <w:rsid w:val="00A35417"/>
    <w:rsid w:val="00A36F70"/>
    <w:rsid w:val="00A37684"/>
    <w:rsid w:val="00A4175D"/>
    <w:rsid w:val="00A420C1"/>
    <w:rsid w:val="00A42651"/>
    <w:rsid w:val="00A4786B"/>
    <w:rsid w:val="00A47E76"/>
    <w:rsid w:val="00A50CA2"/>
    <w:rsid w:val="00A57C54"/>
    <w:rsid w:val="00A57DAA"/>
    <w:rsid w:val="00A6037F"/>
    <w:rsid w:val="00A60D81"/>
    <w:rsid w:val="00A621F6"/>
    <w:rsid w:val="00A64DF4"/>
    <w:rsid w:val="00A65A06"/>
    <w:rsid w:val="00A65DF4"/>
    <w:rsid w:val="00A65E07"/>
    <w:rsid w:val="00A678C3"/>
    <w:rsid w:val="00A67EF0"/>
    <w:rsid w:val="00A772EB"/>
    <w:rsid w:val="00A80657"/>
    <w:rsid w:val="00A91336"/>
    <w:rsid w:val="00A95013"/>
    <w:rsid w:val="00A97E58"/>
    <w:rsid w:val="00AA0A01"/>
    <w:rsid w:val="00AA387B"/>
    <w:rsid w:val="00AA47B5"/>
    <w:rsid w:val="00AA78F6"/>
    <w:rsid w:val="00AB3BB9"/>
    <w:rsid w:val="00AB3BC8"/>
    <w:rsid w:val="00AB408C"/>
    <w:rsid w:val="00AB77C6"/>
    <w:rsid w:val="00AC4B63"/>
    <w:rsid w:val="00AC7326"/>
    <w:rsid w:val="00AD0725"/>
    <w:rsid w:val="00AD6E69"/>
    <w:rsid w:val="00AE4267"/>
    <w:rsid w:val="00AE4D3C"/>
    <w:rsid w:val="00AE5AC6"/>
    <w:rsid w:val="00B0259E"/>
    <w:rsid w:val="00B02A85"/>
    <w:rsid w:val="00B07B99"/>
    <w:rsid w:val="00B111A3"/>
    <w:rsid w:val="00B23B32"/>
    <w:rsid w:val="00B26055"/>
    <w:rsid w:val="00B31B07"/>
    <w:rsid w:val="00B34666"/>
    <w:rsid w:val="00B34779"/>
    <w:rsid w:val="00B3561F"/>
    <w:rsid w:val="00B35E56"/>
    <w:rsid w:val="00B457D9"/>
    <w:rsid w:val="00B4647F"/>
    <w:rsid w:val="00B52ACD"/>
    <w:rsid w:val="00B54B89"/>
    <w:rsid w:val="00B57312"/>
    <w:rsid w:val="00B646D7"/>
    <w:rsid w:val="00B64F17"/>
    <w:rsid w:val="00B676EF"/>
    <w:rsid w:val="00B73705"/>
    <w:rsid w:val="00B80B01"/>
    <w:rsid w:val="00B84631"/>
    <w:rsid w:val="00B84A77"/>
    <w:rsid w:val="00B8566C"/>
    <w:rsid w:val="00B868DB"/>
    <w:rsid w:val="00B8700B"/>
    <w:rsid w:val="00BA4B8B"/>
    <w:rsid w:val="00BB1121"/>
    <w:rsid w:val="00BB4638"/>
    <w:rsid w:val="00BB5938"/>
    <w:rsid w:val="00BB6117"/>
    <w:rsid w:val="00BC0238"/>
    <w:rsid w:val="00BC4AEA"/>
    <w:rsid w:val="00BC5E7C"/>
    <w:rsid w:val="00BC71D0"/>
    <w:rsid w:val="00BD0507"/>
    <w:rsid w:val="00BD17C2"/>
    <w:rsid w:val="00BD2396"/>
    <w:rsid w:val="00BE2B22"/>
    <w:rsid w:val="00BF4398"/>
    <w:rsid w:val="00BF4F15"/>
    <w:rsid w:val="00BF54BA"/>
    <w:rsid w:val="00BF5CF9"/>
    <w:rsid w:val="00C009B8"/>
    <w:rsid w:val="00C02A83"/>
    <w:rsid w:val="00C042F1"/>
    <w:rsid w:val="00C06E1D"/>
    <w:rsid w:val="00C07311"/>
    <w:rsid w:val="00C1187B"/>
    <w:rsid w:val="00C13F57"/>
    <w:rsid w:val="00C154DA"/>
    <w:rsid w:val="00C20E64"/>
    <w:rsid w:val="00C20FC8"/>
    <w:rsid w:val="00C30C55"/>
    <w:rsid w:val="00C34382"/>
    <w:rsid w:val="00C35982"/>
    <w:rsid w:val="00C360BD"/>
    <w:rsid w:val="00C361B0"/>
    <w:rsid w:val="00C364A7"/>
    <w:rsid w:val="00C3748F"/>
    <w:rsid w:val="00C426BD"/>
    <w:rsid w:val="00C456D2"/>
    <w:rsid w:val="00C50E1A"/>
    <w:rsid w:val="00C510BA"/>
    <w:rsid w:val="00C51D47"/>
    <w:rsid w:val="00C51ED6"/>
    <w:rsid w:val="00C53CA1"/>
    <w:rsid w:val="00C5424D"/>
    <w:rsid w:val="00C5434F"/>
    <w:rsid w:val="00C60207"/>
    <w:rsid w:val="00C609CD"/>
    <w:rsid w:val="00C64B5D"/>
    <w:rsid w:val="00C65672"/>
    <w:rsid w:val="00C74894"/>
    <w:rsid w:val="00C768E8"/>
    <w:rsid w:val="00C833A0"/>
    <w:rsid w:val="00C83AF5"/>
    <w:rsid w:val="00C84F72"/>
    <w:rsid w:val="00C87E7C"/>
    <w:rsid w:val="00C9058B"/>
    <w:rsid w:val="00C93630"/>
    <w:rsid w:val="00C93F77"/>
    <w:rsid w:val="00C94909"/>
    <w:rsid w:val="00C962C0"/>
    <w:rsid w:val="00CA2334"/>
    <w:rsid w:val="00CA3A92"/>
    <w:rsid w:val="00CA5219"/>
    <w:rsid w:val="00CB56F7"/>
    <w:rsid w:val="00CB5E74"/>
    <w:rsid w:val="00CB7143"/>
    <w:rsid w:val="00CB726D"/>
    <w:rsid w:val="00CB796C"/>
    <w:rsid w:val="00CC280D"/>
    <w:rsid w:val="00CC520E"/>
    <w:rsid w:val="00CD2788"/>
    <w:rsid w:val="00CD2980"/>
    <w:rsid w:val="00CD5B9B"/>
    <w:rsid w:val="00CE2DAA"/>
    <w:rsid w:val="00CE6616"/>
    <w:rsid w:val="00CF0DF4"/>
    <w:rsid w:val="00CF3835"/>
    <w:rsid w:val="00CF4FD7"/>
    <w:rsid w:val="00D01CF5"/>
    <w:rsid w:val="00D050F1"/>
    <w:rsid w:val="00D05824"/>
    <w:rsid w:val="00D06BD4"/>
    <w:rsid w:val="00D06F15"/>
    <w:rsid w:val="00D13015"/>
    <w:rsid w:val="00D14747"/>
    <w:rsid w:val="00D2077A"/>
    <w:rsid w:val="00D20946"/>
    <w:rsid w:val="00D21396"/>
    <w:rsid w:val="00D27D2B"/>
    <w:rsid w:val="00D31AE2"/>
    <w:rsid w:val="00D330CB"/>
    <w:rsid w:val="00D35165"/>
    <w:rsid w:val="00D3767D"/>
    <w:rsid w:val="00D40E76"/>
    <w:rsid w:val="00D428A3"/>
    <w:rsid w:val="00D432C9"/>
    <w:rsid w:val="00D43B54"/>
    <w:rsid w:val="00D518B7"/>
    <w:rsid w:val="00D614F6"/>
    <w:rsid w:val="00D620BD"/>
    <w:rsid w:val="00D648B9"/>
    <w:rsid w:val="00D6626B"/>
    <w:rsid w:val="00D71AEF"/>
    <w:rsid w:val="00D73DF0"/>
    <w:rsid w:val="00D75A4F"/>
    <w:rsid w:val="00D76934"/>
    <w:rsid w:val="00D805E3"/>
    <w:rsid w:val="00D81091"/>
    <w:rsid w:val="00D828C4"/>
    <w:rsid w:val="00D83BEE"/>
    <w:rsid w:val="00D8769B"/>
    <w:rsid w:val="00D90CD1"/>
    <w:rsid w:val="00D977FE"/>
    <w:rsid w:val="00DA1EDF"/>
    <w:rsid w:val="00DA2B85"/>
    <w:rsid w:val="00DA2EB2"/>
    <w:rsid w:val="00DA494B"/>
    <w:rsid w:val="00DA5D80"/>
    <w:rsid w:val="00DA6237"/>
    <w:rsid w:val="00DB1AC2"/>
    <w:rsid w:val="00DB3C5C"/>
    <w:rsid w:val="00DB673C"/>
    <w:rsid w:val="00DB741A"/>
    <w:rsid w:val="00DC0ECD"/>
    <w:rsid w:val="00DC69A6"/>
    <w:rsid w:val="00DD0123"/>
    <w:rsid w:val="00DD0E8B"/>
    <w:rsid w:val="00DD1ED1"/>
    <w:rsid w:val="00DD3D9F"/>
    <w:rsid w:val="00DD67B1"/>
    <w:rsid w:val="00DE07C7"/>
    <w:rsid w:val="00DE3DB0"/>
    <w:rsid w:val="00DF0ED7"/>
    <w:rsid w:val="00E01822"/>
    <w:rsid w:val="00E03871"/>
    <w:rsid w:val="00E111C5"/>
    <w:rsid w:val="00E12327"/>
    <w:rsid w:val="00E133F7"/>
    <w:rsid w:val="00E15FB7"/>
    <w:rsid w:val="00E15FBF"/>
    <w:rsid w:val="00E2205F"/>
    <w:rsid w:val="00E316B5"/>
    <w:rsid w:val="00E33440"/>
    <w:rsid w:val="00E3432B"/>
    <w:rsid w:val="00E3493C"/>
    <w:rsid w:val="00E3677D"/>
    <w:rsid w:val="00E376D5"/>
    <w:rsid w:val="00E40890"/>
    <w:rsid w:val="00E43DE4"/>
    <w:rsid w:val="00E46F8E"/>
    <w:rsid w:val="00E52D78"/>
    <w:rsid w:val="00E537F1"/>
    <w:rsid w:val="00E55EB4"/>
    <w:rsid w:val="00E606DB"/>
    <w:rsid w:val="00E611A3"/>
    <w:rsid w:val="00E65CAE"/>
    <w:rsid w:val="00E7213A"/>
    <w:rsid w:val="00E73442"/>
    <w:rsid w:val="00E73D42"/>
    <w:rsid w:val="00E75994"/>
    <w:rsid w:val="00E808C7"/>
    <w:rsid w:val="00E8740E"/>
    <w:rsid w:val="00E905E9"/>
    <w:rsid w:val="00E94C2A"/>
    <w:rsid w:val="00EA58A2"/>
    <w:rsid w:val="00EA7476"/>
    <w:rsid w:val="00EB0EF6"/>
    <w:rsid w:val="00EB355B"/>
    <w:rsid w:val="00EB3770"/>
    <w:rsid w:val="00EB57EF"/>
    <w:rsid w:val="00EB6BEC"/>
    <w:rsid w:val="00EB7675"/>
    <w:rsid w:val="00EC2A9C"/>
    <w:rsid w:val="00EC419C"/>
    <w:rsid w:val="00EC46D2"/>
    <w:rsid w:val="00EC574D"/>
    <w:rsid w:val="00EC63C6"/>
    <w:rsid w:val="00ED0CE0"/>
    <w:rsid w:val="00ED2D78"/>
    <w:rsid w:val="00EE0C32"/>
    <w:rsid w:val="00EE590A"/>
    <w:rsid w:val="00EF3347"/>
    <w:rsid w:val="00F038B4"/>
    <w:rsid w:val="00F042D2"/>
    <w:rsid w:val="00F116A9"/>
    <w:rsid w:val="00F11C4F"/>
    <w:rsid w:val="00F1399F"/>
    <w:rsid w:val="00F13E8C"/>
    <w:rsid w:val="00F20AC3"/>
    <w:rsid w:val="00F21165"/>
    <w:rsid w:val="00F22DE8"/>
    <w:rsid w:val="00F23720"/>
    <w:rsid w:val="00F23CEC"/>
    <w:rsid w:val="00F247B9"/>
    <w:rsid w:val="00F27DCE"/>
    <w:rsid w:val="00F3665F"/>
    <w:rsid w:val="00F37D96"/>
    <w:rsid w:val="00F41382"/>
    <w:rsid w:val="00F50226"/>
    <w:rsid w:val="00F51E67"/>
    <w:rsid w:val="00F53EAF"/>
    <w:rsid w:val="00F54F02"/>
    <w:rsid w:val="00F57925"/>
    <w:rsid w:val="00F636CE"/>
    <w:rsid w:val="00F64A98"/>
    <w:rsid w:val="00F66DB2"/>
    <w:rsid w:val="00F82D5E"/>
    <w:rsid w:val="00F82E54"/>
    <w:rsid w:val="00F87D03"/>
    <w:rsid w:val="00F90A4C"/>
    <w:rsid w:val="00F92FC0"/>
    <w:rsid w:val="00F9682E"/>
    <w:rsid w:val="00FB0D0B"/>
    <w:rsid w:val="00FB3608"/>
    <w:rsid w:val="00FB3EF2"/>
    <w:rsid w:val="00FB513A"/>
    <w:rsid w:val="00FB5339"/>
    <w:rsid w:val="00FC15FE"/>
    <w:rsid w:val="00FC58F5"/>
    <w:rsid w:val="00FC5FC0"/>
    <w:rsid w:val="00FC76BE"/>
    <w:rsid w:val="00FD14BE"/>
    <w:rsid w:val="00FD18BC"/>
    <w:rsid w:val="00FD216C"/>
    <w:rsid w:val="00FD5931"/>
    <w:rsid w:val="00FD7A7D"/>
    <w:rsid w:val="00FE39CE"/>
    <w:rsid w:val="00FE5CDD"/>
    <w:rsid w:val="00FE61DE"/>
    <w:rsid w:val="00FF0131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F5CF4"/>
  <w15:docId w15:val="{0E26EFF3-2164-417D-9242-4C28768A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paragraph" w:styleId="1">
    <w:name w:val="heading 1"/>
    <w:basedOn w:val="a"/>
    <w:next w:val="a"/>
    <w:link w:val="10"/>
    <w:qFormat/>
    <w:rsid w:val="00D73DF0"/>
    <w:pPr>
      <w:keepNext/>
      <w:outlineLvl w:val="0"/>
    </w:pPr>
    <w:rPr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F57925"/>
    <w:rPr>
      <w:color w:val="800080"/>
      <w:u w:val="single"/>
    </w:rPr>
  </w:style>
  <w:style w:type="character" w:styleId="a4">
    <w:name w:val="Hyperlink"/>
    <w:basedOn w:val="a0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link w:val="a8"/>
    <w:uiPriority w:val="99"/>
    <w:rsid w:val="00D6626B"/>
    <w:pPr>
      <w:tabs>
        <w:tab w:val="center" w:pos="4153"/>
        <w:tab w:val="right" w:pos="8306"/>
      </w:tabs>
    </w:pPr>
  </w:style>
  <w:style w:type="paragraph" w:styleId="a9">
    <w:name w:val="List Paragraph"/>
    <w:basedOn w:val="a"/>
    <w:uiPriority w:val="34"/>
    <w:qFormat/>
    <w:rsid w:val="00482140"/>
    <w:pPr>
      <w:ind w:left="720"/>
      <w:contextualSpacing/>
    </w:pPr>
  </w:style>
  <w:style w:type="character" w:styleId="aa">
    <w:name w:val="Strong"/>
    <w:basedOn w:val="a0"/>
    <w:qFormat/>
    <w:rsid w:val="008A55C8"/>
    <w:rPr>
      <w:b/>
      <w:bCs/>
    </w:rPr>
  </w:style>
  <w:style w:type="paragraph" w:styleId="ab">
    <w:name w:val="No Spacing"/>
    <w:uiPriority w:val="1"/>
    <w:qFormat/>
    <w:rsid w:val="0093215A"/>
    <w:rPr>
      <w:rFonts w:ascii="Calibri" w:eastAsia="Calibri" w:hAnsi="Calibri"/>
      <w:sz w:val="22"/>
      <w:szCs w:val="28"/>
    </w:rPr>
  </w:style>
  <w:style w:type="character" w:customStyle="1" w:styleId="a8">
    <w:name w:val="ท้ายกระดาษ อักขระ"/>
    <w:basedOn w:val="a0"/>
    <w:link w:val="a7"/>
    <w:uiPriority w:val="99"/>
    <w:rsid w:val="007231B3"/>
    <w:rPr>
      <w:sz w:val="24"/>
      <w:szCs w:val="28"/>
    </w:rPr>
  </w:style>
  <w:style w:type="paragraph" w:styleId="ac">
    <w:name w:val="Balloon Text"/>
    <w:basedOn w:val="a"/>
    <w:link w:val="ad"/>
    <w:rsid w:val="007231B3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rsid w:val="007231B3"/>
    <w:rPr>
      <w:rFonts w:ascii="Tahoma" w:hAnsi="Tahoma"/>
      <w:sz w:val="16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6418E2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rsid w:val="00D73DF0"/>
    <w:rPr>
      <w:sz w:val="24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sid w:val="005E4B6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75A4F"/>
    <w:rPr>
      <w:rFonts w:ascii="TH SarabunIT๙" w:eastAsiaTheme="minorHAnsi" w:hAnsi="TH SarabunIT๙" w:cs="TH SarabunIT๙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80812"/>
    <w:rPr>
      <w:color w:val="605E5C"/>
      <w:shd w:val="clear" w:color="auto" w:fill="E1DFDD"/>
    </w:rPr>
  </w:style>
  <w:style w:type="character" w:styleId="af0">
    <w:name w:val="Emphasis"/>
    <w:basedOn w:val="a0"/>
    <w:qFormat/>
    <w:rsid w:val="00770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Desktop\&#3591;&#3634;&#3609;&#3594;&#3633;&#3656;&#3623;&#3588;&#3619;&#3634;&#3623;\&#3611;&#3619;&#3632;&#3648;&#3617;&#3636;&#3609;&#3616;&#3634;&#3625;&#3634;&#3629;&#3633;&#3591;&#3585;&#3620;&#3625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9E2F-34B6-4A0E-83A1-6DB0732B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หนังสือภายใน.dot</Template>
  <TotalTime>564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SPM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Kritsadapong Suta</cp:lastModifiedBy>
  <cp:revision>146</cp:revision>
  <cp:lastPrinted>2021-11-16T02:50:00Z</cp:lastPrinted>
  <dcterms:created xsi:type="dcterms:W3CDTF">2021-07-06T05:53:00Z</dcterms:created>
  <dcterms:modified xsi:type="dcterms:W3CDTF">2021-12-16T06:57:00Z</dcterms:modified>
</cp:coreProperties>
</file>